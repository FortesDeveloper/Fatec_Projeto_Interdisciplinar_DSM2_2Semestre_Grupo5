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FA55" w14:textId="7258728F" w:rsidR="0062332C" w:rsidRPr="006568C5" w:rsidRDefault="00D6793A" w:rsidP="00B30979">
      <w:pPr>
        <w:jc w:val="center"/>
        <w:rPr>
          <w:b/>
          <w:sz w:val="28"/>
        </w:rPr>
      </w:pPr>
      <w:r>
        <w:rPr>
          <w:b/>
          <w:sz w:val="28"/>
        </w:rPr>
        <w:t xml:space="preserve">FATEC - </w:t>
      </w:r>
      <w:r w:rsidRPr="006568C5">
        <w:rPr>
          <w:b/>
          <w:sz w:val="28"/>
        </w:rPr>
        <w:t>F</w:t>
      </w:r>
      <w:r>
        <w:rPr>
          <w:b/>
          <w:sz w:val="28"/>
        </w:rPr>
        <w:t>ACULDADE DE TECNOLOGIA DE ARARAS</w:t>
      </w:r>
    </w:p>
    <w:p w14:paraId="02F060E6" w14:textId="5DEA248D" w:rsidR="0062332C" w:rsidRDefault="00D6793A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568C5">
        <w:rPr>
          <w:b/>
          <w:sz w:val="28"/>
        </w:rPr>
        <w:t>CURSO</w:t>
      </w:r>
      <w:r>
        <w:rPr>
          <w:b/>
          <w:sz w:val="28"/>
        </w:rPr>
        <w:t xml:space="preserve"> - </w:t>
      </w:r>
      <w:r w:rsidRPr="00D6793A">
        <w:rPr>
          <w:b/>
          <w:sz w:val="28"/>
        </w:rPr>
        <w:t>DESENVOLVIMENTO DE SOFTWARE MULTIPLATAFORMA</w:t>
      </w:r>
    </w:p>
    <w:p w14:paraId="5AC21418" w14:textId="77777777" w:rsidR="00105BF7" w:rsidRDefault="00105BF7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89D3EE" w14:textId="77777777" w:rsidR="00105BF7" w:rsidRDefault="00105BF7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C9441ED" w14:textId="77777777" w:rsidR="00DA523D" w:rsidRPr="006568C5" w:rsidRDefault="00DA523D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EB21397" w14:textId="192CDC94" w:rsidR="0062332C" w:rsidRPr="006568C5" w:rsidRDefault="00752D46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 w:rsidRPr="00752D46">
        <w:rPr>
          <w:rFonts w:eastAsia="Calibri"/>
          <w:b/>
          <w:sz w:val="28"/>
          <w:szCs w:val="28"/>
          <w:lang w:eastAsia="en-US"/>
        </w:rPr>
        <w:t>ANTONIO LUIS PEREIRA CANDIOTO</w:t>
      </w:r>
      <w:r w:rsidRPr="00752D46">
        <w:rPr>
          <w:rFonts w:eastAsia="Calibri"/>
          <w:b/>
          <w:sz w:val="28"/>
          <w:szCs w:val="28"/>
          <w:lang w:eastAsia="en-US"/>
        </w:rPr>
        <w:br/>
        <w:t>DANIELLE DA CONCEI</w:t>
      </w:r>
      <w:r w:rsidR="00EA3244">
        <w:rPr>
          <w:rFonts w:eastAsia="Calibri"/>
          <w:b/>
          <w:sz w:val="28"/>
          <w:szCs w:val="28"/>
          <w:lang w:eastAsia="en-US"/>
        </w:rPr>
        <w:t>ÇÃO</w:t>
      </w:r>
      <w:r w:rsidRPr="00752D46">
        <w:rPr>
          <w:rFonts w:eastAsia="Calibri"/>
          <w:b/>
          <w:sz w:val="28"/>
          <w:szCs w:val="28"/>
          <w:lang w:eastAsia="en-US"/>
        </w:rPr>
        <w:t xml:space="preserve"> FERREIRA</w:t>
      </w:r>
      <w:r w:rsidRPr="00752D46">
        <w:rPr>
          <w:rFonts w:eastAsia="Calibri"/>
          <w:b/>
          <w:sz w:val="28"/>
          <w:szCs w:val="28"/>
          <w:lang w:eastAsia="en-US"/>
        </w:rPr>
        <w:br/>
        <w:t>GLEISON RODRIGO MOURA DA SILVA</w:t>
      </w:r>
      <w:r w:rsidRPr="00752D46">
        <w:rPr>
          <w:rFonts w:eastAsia="Calibri"/>
          <w:b/>
          <w:sz w:val="28"/>
          <w:szCs w:val="28"/>
          <w:lang w:eastAsia="en-US"/>
        </w:rPr>
        <w:br/>
        <w:t>MARCEL DE MENEZES ARA</w:t>
      </w:r>
      <w:r w:rsidR="00EA3244">
        <w:rPr>
          <w:rFonts w:eastAsia="Calibri"/>
          <w:b/>
          <w:sz w:val="28"/>
          <w:szCs w:val="28"/>
          <w:lang w:eastAsia="en-US"/>
        </w:rPr>
        <w:t>Ú</w:t>
      </w:r>
      <w:r w:rsidRPr="00752D46">
        <w:rPr>
          <w:rFonts w:eastAsia="Calibri"/>
          <w:b/>
          <w:sz w:val="28"/>
          <w:szCs w:val="28"/>
          <w:lang w:eastAsia="en-US"/>
        </w:rPr>
        <w:t>JO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RAFAEL ROSA DE OLIVEIRA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RUBENS DIRCEU ORTEGA JUNIOR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THAINA HELEN CECCATTO</w:t>
      </w:r>
      <w:r w:rsidRPr="00752D46">
        <w:rPr>
          <w:rFonts w:eastAsia="Calibri"/>
          <w:b/>
          <w:sz w:val="28"/>
          <w:szCs w:val="28"/>
          <w:lang w:eastAsia="en-US"/>
        </w:rPr>
        <w:br/>
        <w:t xml:space="preserve"> WILLIAM FORTES</w:t>
      </w:r>
    </w:p>
    <w:p w14:paraId="50A6504F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763D958" w14:textId="77777777" w:rsidR="0062332C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C3824F1" w14:textId="77777777" w:rsidR="008D053B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64D8509" w14:textId="77777777" w:rsidR="0062332C" w:rsidRPr="00B22B7F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6F5816A" w14:textId="1C38170C" w:rsidR="007E4C2E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PROJETO INTERDISCIPLINAR </w:t>
      </w:r>
      <w:r w:rsidR="00626322">
        <w:rPr>
          <w:rFonts w:eastAsia="Calibri"/>
          <w:b/>
          <w:sz w:val="28"/>
          <w:szCs w:val="28"/>
          <w:lang w:eastAsia="en-US"/>
        </w:rPr>
        <w:br/>
        <w:t>TEMA</w:t>
      </w:r>
      <w:r w:rsidR="008F2AFE">
        <w:rPr>
          <w:rFonts w:eastAsia="Calibri"/>
          <w:b/>
          <w:sz w:val="28"/>
          <w:szCs w:val="28"/>
          <w:lang w:eastAsia="en-US"/>
        </w:rPr>
        <w:t>:</w:t>
      </w:r>
      <w:r w:rsidR="00626322">
        <w:rPr>
          <w:rFonts w:eastAsia="Calibri"/>
          <w:b/>
          <w:sz w:val="28"/>
          <w:szCs w:val="28"/>
          <w:lang w:eastAsia="en-US"/>
        </w:rPr>
        <w:t xml:space="preserve"> </w:t>
      </w:r>
      <w:r>
        <w:rPr>
          <w:rFonts w:eastAsia="Calibri"/>
          <w:b/>
          <w:sz w:val="28"/>
          <w:szCs w:val="28"/>
          <w:lang w:eastAsia="en-US"/>
        </w:rPr>
        <w:t xml:space="preserve"> SAÚDE E BEM</w:t>
      </w:r>
      <w:r w:rsidR="000E7621">
        <w:rPr>
          <w:rFonts w:eastAsia="Calibri"/>
          <w:b/>
          <w:sz w:val="28"/>
          <w:szCs w:val="28"/>
          <w:lang w:eastAsia="en-US"/>
        </w:rPr>
        <w:t>-</w:t>
      </w:r>
      <w:r>
        <w:rPr>
          <w:rFonts w:eastAsia="Calibri"/>
          <w:b/>
          <w:sz w:val="28"/>
          <w:szCs w:val="28"/>
          <w:lang w:eastAsia="en-US"/>
        </w:rPr>
        <w:t>ESTAR</w:t>
      </w:r>
    </w:p>
    <w:p w14:paraId="18C4A992" w14:textId="77777777" w:rsidR="00A926B4" w:rsidRDefault="00A926B4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4BAA1649" w14:textId="77777777" w:rsidR="00A926B4" w:rsidRPr="006568C5" w:rsidRDefault="00A926B4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725DCF6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29ABF87" w14:textId="77777777" w:rsidR="0062332C" w:rsidRPr="006568C5" w:rsidRDefault="0062332C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65B2890A" w14:textId="77777777" w:rsidR="007E4C2E" w:rsidRDefault="007E4C2E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D402D29" w14:textId="77777777" w:rsidR="00B8321A" w:rsidRDefault="00B8321A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2114047" w14:textId="77777777" w:rsidR="00B8321A" w:rsidRPr="006568C5" w:rsidRDefault="00B8321A" w:rsidP="00B30979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ADBE173" w14:textId="3FE857C5" w:rsidR="0062332C" w:rsidRPr="006568C5" w:rsidRDefault="008D053B" w:rsidP="00B30979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ARARAS</w:t>
      </w:r>
    </w:p>
    <w:p w14:paraId="0064C3C9" w14:textId="307E8A90" w:rsidR="00DA523D" w:rsidRDefault="00782CDA" w:rsidP="00B30979">
      <w:pPr>
        <w:jc w:val="center"/>
        <w:rPr>
          <w:rFonts w:eastAsia="Calibri"/>
          <w:b/>
          <w:sz w:val="28"/>
          <w:szCs w:val="28"/>
          <w:lang w:eastAsia="en-US"/>
        </w:rPr>
        <w:sectPr w:rsidR="00DA523D" w:rsidSect="00600D31">
          <w:headerReference w:type="firs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eastAsia="Calibri"/>
          <w:b/>
          <w:sz w:val="28"/>
          <w:szCs w:val="28"/>
          <w:lang w:eastAsia="en-US"/>
        </w:rPr>
        <w:t>20</w:t>
      </w:r>
      <w:r w:rsidR="008D053B">
        <w:rPr>
          <w:rFonts w:eastAsia="Calibri"/>
          <w:b/>
          <w:sz w:val="28"/>
          <w:szCs w:val="28"/>
          <w:lang w:eastAsia="en-US"/>
        </w:rPr>
        <w:t>21</w:t>
      </w:r>
    </w:p>
    <w:p w14:paraId="212FF3AB" w14:textId="549A501E" w:rsidR="00187E4B" w:rsidRPr="00603D46" w:rsidRDefault="00707F61" w:rsidP="00CD1AD2">
      <w:pPr>
        <w:pStyle w:val="Ttulo1"/>
        <w:rPr>
          <w:b w:val="0"/>
          <w:color w:val="FF0000"/>
          <w:szCs w:val="24"/>
        </w:rPr>
      </w:pPr>
      <w:bookmarkStart w:id="0" w:name="_Toc88936837"/>
      <w:r w:rsidRPr="00603D46">
        <w:rPr>
          <w:szCs w:val="24"/>
        </w:rPr>
        <w:lastRenderedPageBreak/>
        <w:t>Histórico de versões</w:t>
      </w:r>
      <w:bookmarkEnd w:id="0"/>
    </w:p>
    <w:p w14:paraId="47A3A2B0" w14:textId="77777777" w:rsidR="00187E4B" w:rsidRPr="00603D46" w:rsidRDefault="00187E4B" w:rsidP="00187E4B">
      <w:pPr>
        <w:jc w:val="center"/>
        <w:rPr>
          <w:b/>
          <w:color w:val="FF0000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45"/>
        <w:gridCol w:w="5715"/>
      </w:tblGrid>
      <w:tr w:rsidR="00CD1AD2" w:rsidRPr="00603D46" w14:paraId="6AFDBC8C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61A0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Data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20A4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Versão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9D42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b/>
                <w:bCs/>
                <w:szCs w:val="24"/>
                <w:lang w:eastAsia="en-US"/>
              </w:rPr>
              <w:t>Descrição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154DEAA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7435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E490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0.0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459C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Criação do documento de especificação de requisitos </w:t>
            </w:r>
          </w:p>
        </w:tc>
      </w:tr>
      <w:tr w:rsidR="00CD1AD2" w:rsidRPr="00603D46" w14:paraId="366BEBB8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F028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044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9EB3F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Estruturação do Esqueleto do documento  </w:t>
            </w:r>
          </w:p>
        </w:tc>
      </w:tr>
      <w:tr w:rsidR="00CD1AD2" w:rsidRPr="00603D46" w14:paraId="0CA6900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EC097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25/10/2021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F5D63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0.2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E747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Elaboração de Diagrama Caso de Uso </w:t>
            </w:r>
          </w:p>
        </w:tc>
      </w:tr>
      <w:tr w:rsidR="00CD1AD2" w:rsidRPr="00603D46" w14:paraId="0267AAE3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EF7EF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65BDD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0.3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F05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1BC64BCD" w14:textId="77777777" w:rsidTr="00CD1AD2">
        <w:trPr>
          <w:trHeight w:val="300"/>
        </w:trPr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37F2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18/11/2021 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31B2C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0.4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64372" w14:textId="2A18E8D8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Elaboração de Diagrama Sequ</w:t>
            </w:r>
            <w:r w:rsidR="00147EF6">
              <w:rPr>
                <w:szCs w:val="24"/>
                <w:lang w:eastAsia="en-US"/>
              </w:rPr>
              <w:t>ê</w:t>
            </w:r>
            <w:r w:rsidRPr="00603D46">
              <w:rPr>
                <w:szCs w:val="24"/>
                <w:lang w:eastAsia="en-US"/>
              </w:rPr>
              <w:t>ncia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01E26247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6B3CB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20/11/2021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C2EB1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0.5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D7FBC4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Revisão do Documento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</w:tr>
      <w:tr w:rsidR="00CD1AD2" w:rsidRPr="00603D46" w14:paraId="55F95D9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0E9A0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22/11/2021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6F82EF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0.6</w:t>
            </w:r>
            <w:r w:rsidRPr="00603D46">
              <w:rPr>
                <w:szCs w:val="24"/>
                <w:lang w:val="en-US" w:eastAsia="en-US"/>
              </w:rPr>
              <w:t> 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ED335" w14:textId="77777777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Revisão e alteração de Diagramas </w:t>
            </w:r>
          </w:p>
        </w:tc>
      </w:tr>
      <w:tr w:rsidR="00CD1AD2" w:rsidRPr="00603D46" w14:paraId="24BB9930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737D3" w14:textId="3A0016C2" w:rsidR="00CD1AD2" w:rsidRPr="00603D46" w:rsidRDefault="00CD1AD2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24/11/2021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583AE" w14:textId="3075F601" w:rsidR="00CD1AD2" w:rsidRPr="00603D46" w:rsidRDefault="00CD1AD2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lang w:val="en-US" w:eastAsia="en-US"/>
              </w:rPr>
            </w:pPr>
            <w:r w:rsidRPr="00603D46">
              <w:rPr>
                <w:szCs w:val="24"/>
                <w:lang w:eastAsia="en-US"/>
              </w:rPr>
              <w:t>0.7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5E84" w14:textId="63399E78" w:rsidR="00CD1AD2" w:rsidRPr="00603D46" w:rsidRDefault="00CD1AD2" w:rsidP="00CD1AD2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Revisão e alteração dos Requisitos Funcionais </w:t>
            </w:r>
          </w:p>
        </w:tc>
      </w:tr>
      <w:tr w:rsidR="000E7621" w:rsidRPr="00603D46" w14:paraId="7719D0E9" w14:textId="77777777" w:rsidTr="00CD1AD2"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098DC" w14:textId="68306A13" w:rsidR="000E7621" w:rsidRPr="00603D46" w:rsidRDefault="000E7621" w:rsidP="000E7621">
            <w:pPr>
              <w:spacing w:before="100" w:beforeAutospacing="1" w:after="100" w:afterAutospacing="1" w:line="240" w:lineRule="auto"/>
              <w:jc w:val="left"/>
              <w:textAlignment w:val="baseline"/>
              <w:rPr>
                <w:szCs w:val="24"/>
                <w:lang w:eastAsia="en-US"/>
              </w:rPr>
            </w:pPr>
            <w:r w:rsidRPr="00603D46">
              <w:rPr>
                <w:szCs w:val="24"/>
                <w:lang w:eastAsia="en-US"/>
              </w:rPr>
              <w:t>28/11/2021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50244" w14:textId="4495FF13" w:rsidR="000E7621" w:rsidRPr="00603D46" w:rsidRDefault="000E7621" w:rsidP="000E762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0.8</w:t>
            </w:r>
          </w:p>
        </w:tc>
        <w:tc>
          <w:tcPr>
            <w:tcW w:w="5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4DC71" w14:textId="348141BA" w:rsidR="000E7621" w:rsidRPr="00603D46" w:rsidRDefault="000E7621" w:rsidP="000E7621">
            <w:pPr>
              <w:spacing w:before="100" w:beforeAutospacing="1" w:after="100" w:afterAutospacing="1" w:line="240" w:lineRule="auto"/>
              <w:textAlignment w:val="baseline"/>
              <w:rPr>
                <w:szCs w:val="24"/>
                <w:u w:val="single"/>
                <w:lang w:eastAsia="en-US"/>
              </w:rPr>
            </w:pPr>
            <w:r w:rsidRPr="00603D46">
              <w:rPr>
                <w:szCs w:val="24"/>
                <w:lang w:eastAsia="en-US"/>
              </w:rPr>
              <w:t>Revisão e adaptação</w:t>
            </w:r>
          </w:p>
        </w:tc>
      </w:tr>
    </w:tbl>
    <w:p w14:paraId="5C284BB8" w14:textId="77777777" w:rsidR="00E13D3B" w:rsidRPr="008D053B" w:rsidRDefault="00E13D3B" w:rsidP="00AF5BC4">
      <w:pPr>
        <w:pStyle w:val="TG"/>
        <w:ind w:firstLine="1134"/>
        <w:rPr>
          <w:color w:val="FF0000"/>
        </w:rPr>
      </w:pPr>
    </w:p>
    <w:p w14:paraId="10EDACE3" w14:textId="77777777" w:rsidR="00187E4B" w:rsidRPr="008D053B" w:rsidRDefault="00187E4B" w:rsidP="00AF5BC4">
      <w:pPr>
        <w:pStyle w:val="TG"/>
        <w:ind w:firstLine="1134"/>
        <w:rPr>
          <w:color w:val="FF0000"/>
        </w:rPr>
      </w:pPr>
    </w:p>
    <w:p w14:paraId="090E282E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7F282A86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42F45143" w14:textId="77777777" w:rsidR="00187E4B" w:rsidRPr="008D053B" w:rsidRDefault="00187E4B" w:rsidP="00187E4B">
      <w:pPr>
        <w:jc w:val="center"/>
        <w:rPr>
          <w:b/>
          <w:color w:val="FF0000"/>
          <w:szCs w:val="24"/>
        </w:rPr>
      </w:pPr>
    </w:p>
    <w:p w14:paraId="31DE5779" w14:textId="77777777" w:rsidR="009366D7" w:rsidRPr="008D053B" w:rsidRDefault="009366D7" w:rsidP="0062332C">
      <w:pPr>
        <w:jc w:val="center"/>
        <w:rPr>
          <w:color w:val="FF0000"/>
          <w:szCs w:val="24"/>
        </w:rPr>
      </w:pPr>
    </w:p>
    <w:p w14:paraId="39CE9885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45BDFECF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24E51288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304C24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89CD8BB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643362B6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25EDCB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C4681A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7E95C8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3E8EA378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01220DEF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127D4D6A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C0F88D7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2B018154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73CB2DE2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54AC240C" w14:textId="77777777" w:rsidR="00187E4B" w:rsidRPr="008D053B" w:rsidRDefault="00187E4B" w:rsidP="0062332C">
      <w:pPr>
        <w:jc w:val="center"/>
        <w:rPr>
          <w:color w:val="FF0000"/>
          <w:szCs w:val="24"/>
        </w:rPr>
      </w:pPr>
    </w:p>
    <w:p w14:paraId="6AEFBE64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0A6800F6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2F98FF1" w14:textId="77777777" w:rsidR="009A33B8" w:rsidRPr="008D053B" w:rsidRDefault="009A33B8" w:rsidP="0062332C">
      <w:pPr>
        <w:jc w:val="center"/>
        <w:rPr>
          <w:color w:val="FF0000"/>
          <w:szCs w:val="24"/>
        </w:rPr>
      </w:pPr>
    </w:p>
    <w:p w14:paraId="5DBB1AB5" w14:textId="59148DA0" w:rsidR="004B69B1" w:rsidRDefault="00600D31" w:rsidP="00CD1AD2">
      <w:pPr>
        <w:pStyle w:val="Ttulo1"/>
      </w:pPr>
      <w:bookmarkStart w:id="1" w:name="_Toc88936838"/>
      <w:r>
        <w:t>Definições, Acrônimos e Abreviaturas</w:t>
      </w:r>
      <w:bookmarkEnd w:id="1"/>
    </w:p>
    <w:p w14:paraId="0B16D119" w14:textId="77777777" w:rsidR="004B69B1" w:rsidRDefault="004B69B1" w:rsidP="00DE4A39">
      <w:pPr>
        <w:jc w:val="left"/>
        <w:rPr>
          <w:b/>
          <w:szCs w:val="24"/>
        </w:rPr>
      </w:pPr>
    </w:p>
    <w:p w14:paraId="1951BBF5" w14:textId="24088FA5" w:rsidR="00E853EF" w:rsidRPr="00E853EF" w:rsidRDefault="00E853EF" w:rsidP="00E853EF">
      <w:pPr>
        <w:jc w:val="left"/>
        <w:rPr>
          <w:b/>
        </w:rPr>
      </w:pPr>
      <w:r w:rsidRPr="00E853EF">
        <w:rPr>
          <w:b/>
        </w:rPr>
        <w:t xml:space="preserve">CCV: </w:t>
      </w:r>
      <w:r w:rsidRPr="00CF64DE">
        <w:rPr>
          <w:bCs/>
        </w:rPr>
        <w:t>Conscientização e Combate ao Vicio</w:t>
      </w:r>
      <w:r w:rsidRPr="00E853EF">
        <w:rPr>
          <w:b/>
        </w:rPr>
        <w:t xml:space="preserve"> </w:t>
      </w:r>
    </w:p>
    <w:p w14:paraId="10E3E005" w14:textId="48ECEB18" w:rsidR="00E853EF" w:rsidRPr="007E3CA7" w:rsidRDefault="00E853EF" w:rsidP="00E853EF">
      <w:pPr>
        <w:jc w:val="left"/>
        <w:rPr>
          <w:b/>
        </w:rPr>
      </w:pPr>
      <w:r w:rsidRPr="007E3CA7">
        <w:rPr>
          <w:b/>
        </w:rPr>
        <w:t xml:space="preserve">WEB: </w:t>
      </w:r>
      <w:r w:rsidRPr="007E3CA7">
        <w:rPr>
          <w:bCs/>
        </w:rPr>
        <w:t xml:space="preserve">World </w:t>
      </w:r>
      <w:proofErr w:type="spellStart"/>
      <w:r w:rsidRPr="007E3CA7">
        <w:rPr>
          <w:bCs/>
        </w:rPr>
        <w:t>Wide</w:t>
      </w:r>
      <w:proofErr w:type="spellEnd"/>
      <w:r w:rsidRPr="007E3CA7">
        <w:rPr>
          <w:bCs/>
        </w:rPr>
        <w:t xml:space="preserve"> Web</w:t>
      </w:r>
      <w:r w:rsidRPr="007E3CA7">
        <w:rPr>
          <w:b/>
        </w:rPr>
        <w:t xml:space="preserve"> </w:t>
      </w:r>
    </w:p>
    <w:p w14:paraId="4403D3CE" w14:textId="272A0787" w:rsidR="00C468CC" w:rsidRPr="00C468CC" w:rsidRDefault="00C468CC" w:rsidP="00E853EF">
      <w:pPr>
        <w:jc w:val="left"/>
        <w:rPr>
          <w:bCs/>
        </w:rPr>
      </w:pPr>
      <w:r w:rsidRPr="00C468CC">
        <w:rPr>
          <w:b/>
        </w:rPr>
        <w:t>PIX:</w:t>
      </w:r>
      <w:r w:rsidRPr="00C468CC">
        <w:rPr>
          <w:bCs/>
        </w:rPr>
        <w:t xml:space="preserve"> </w:t>
      </w:r>
      <w:r>
        <w:rPr>
          <w:bCs/>
        </w:rPr>
        <w:t>T</w:t>
      </w:r>
      <w:r>
        <w:t>ermo criado pelo Banco Central para nomear a modalidade de Pagamento Instantâneo</w:t>
      </w:r>
    </w:p>
    <w:p w14:paraId="1A76ECB7" w14:textId="4289E6C8" w:rsidR="00072993" w:rsidRPr="00C468CC" w:rsidRDefault="00E853EF" w:rsidP="00E853EF">
      <w:pPr>
        <w:jc w:val="left"/>
        <w:rPr>
          <w:b/>
        </w:rPr>
      </w:pPr>
      <w:r w:rsidRPr="00C468CC">
        <w:rPr>
          <w:b/>
        </w:rPr>
        <w:t>R</w:t>
      </w:r>
      <w:r w:rsidR="00B17685" w:rsidRPr="00C468CC">
        <w:rPr>
          <w:b/>
        </w:rPr>
        <w:t>F</w:t>
      </w:r>
      <w:r w:rsidRPr="00C468CC">
        <w:rPr>
          <w:b/>
        </w:rPr>
        <w:t xml:space="preserve">: </w:t>
      </w:r>
      <w:r w:rsidRPr="00C468CC">
        <w:rPr>
          <w:bCs/>
        </w:rPr>
        <w:t>Requisito</w:t>
      </w:r>
      <w:r w:rsidR="00B17685" w:rsidRPr="00C468CC">
        <w:rPr>
          <w:bCs/>
        </w:rPr>
        <w:t>s Funcionais</w:t>
      </w:r>
    </w:p>
    <w:p w14:paraId="3F6755C8" w14:textId="170162EA" w:rsidR="00B17685" w:rsidRDefault="00B17685" w:rsidP="00E853EF">
      <w:pPr>
        <w:jc w:val="left"/>
        <w:rPr>
          <w:bCs/>
        </w:rPr>
      </w:pPr>
      <w:r w:rsidRPr="00B17685">
        <w:rPr>
          <w:b/>
        </w:rPr>
        <w:t xml:space="preserve">RNF: </w:t>
      </w:r>
      <w:r w:rsidRPr="00CF64DE">
        <w:rPr>
          <w:bCs/>
        </w:rPr>
        <w:t>Requisitos Não Funcionais</w:t>
      </w:r>
    </w:p>
    <w:p w14:paraId="2B3C71F7" w14:textId="77777777" w:rsidR="00C468CC" w:rsidRPr="00B17685" w:rsidRDefault="00C468CC" w:rsidP="00E853EF">
      <w:pPr>
        <w:jc w:val="left"/>
        <w:rPr>
          <w:szCs w:val="24"/>
        </w:rPr>
      </w:pPr>
    </w:p>
    <w:p w14:paraId="1E4BC8D0" w14:textId="0FD2D99C" w:rsidR="00AE1143" w:rsidRPr="00B17685" w:rsidRDefault="00EB6E5B" w:rsidP="00EC0586">
      <w:pPr>
        <w:pStyle w:val="Ttulo1"/>
        <w:rPr>
          <w:szCs w:val="24"/>
        </w:rPr>
      </w:pPr>
      <w:r w:rsidRPr="00B17685">
        <w:rPr>
          <w:szCs w:val="24"/>
        </w:rPr>
        <w:br w:type="page"/>
      </w:r>
    </w:p>
    <w:p w14:paraId="5C63896F" w14:textId="0CEC5915" w:rsidR="00591AE4" w:rsidRPr="001C5E8D" w:rsidRDefault="00707F61" w:rsidP="00CD1AD2">
      <w:pPr>
        <w:pStyle w:val="Ttulo1"/>
        <w:rPr>
          <w:rStyle w:val="Hyperlink"/>
          <w:color w:val="auto"/>
          <w:u w:val="none"/>
        </w:rPr>
      </w:pPr>
      <w:bookmarkStart w:id="2" w:name="_Toc88936839"/>
      <w:r w:rsidRPr="001C5E8D">
        <w:rPr>
          <w:rStyle w:val="Hyperlink"/>
          <w:color w:val="auto"/>
          <w:u w:val="none"/>
        </w:rPr>
        <w:lastRenderedPageBreak/>
        <w:t>Sumário</w:t>
      </w:r>
      <w:bookmarkEnd w:id="2"/>
    </w:p>
    <w:sdt>
      <w:sdtPr>
        <w:rPr>
          <w:rFonts w:ascii="Times New Roman" w:eastAsia="Times New Roman" w:hAnsi="Times New Roman" w:cs="Times New Roman"/>
          <w:b w:val="0"/>
          <w:bCs w:val="0"/>
          <w:noProof w:val="0"/>
          <w:color w:val="auto"/>
          <w:sz w:val="24"/>
          <w:szCs w:val="20"/>
        </w:rPr>
        <w:id w:val="2561584"/>
        <w:docPartObj>
          <w:docPartGallery w:val="Table of Contents"/>
          <w:docPartUnique/>
        </w:docPartObj>
      </w:sdtPr>
      <w:sdtEndPr>
        <w:rPr>
          <w:u w:val="single"/>
        </w:rPr>
      </w:sdtEndPr>
      <w:sdtContent>
        <w:p w14:paraId="460EEA6A" w14:textId="0377D4EF" w:rsidR="00AD6CA0" w:rsidRPr="00A94180" w:rsidRDefault="00CB5B8B" w:rsidP="00A94180">
          <w:pPr>
            <w:pStyle w:val="CabealhodoSumrio"/>
            <w:rPr>
              <w:rFonts w:ascii="Times New Roman" w:hAnsi="Times New Roman" w:cs="Times New Roman"/>
            </w:rPr>
          </w:pP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91AE4" w:rsidRPr="00A94180">
            <w:rPr>
              <w:rFonts w:ascii="Times New Roman" w:hAnsi="Times New Roman" w:cs="Times New Roman"/>
              <w:sz w:val="24"/>
              <w:szCs w:val="24"/>
            </w:rPr>
            <w:instrText xml:space="preserve"> TOC \o "1-5" \u </w:instrText>
          </w:r>
          <w:r w:rsidRPr="00A941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HISTÓRICO DE VERSÕES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ab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PAGEREF _Toc88936837 \h </w:instrTex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2</w:t>
          </w:r>
          <w:r w:rsidR="00AD6CA0" w:rsidRP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  <w:r w:rsidR="00A9418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/>
          </w:r>
        </w:p>
        <w:p w14:paraId="4543B009" w14:textId="0DDDED25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DEFINIÇÕES, ACRÔNIMOS E ABREVIATURAS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3</w:t>
          </w:r>
          <w:r w:rsidRPr="00A94180">
            <w:rPr>
              <w:noProof/>
              <w:szCs w:val="24"/>
            </w:rPr>
            <w:fldChar w:fldCharType="end"/>
          </w:r>
        </w:p>
        <w:p w14:paraId="50C526B4" w14:textId="35F19063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SUMÁRIO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_Toc88936839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4</w:t>
          </w:r>
          <w:r w:rsidRPr="00A94180">
            <w:rPr>
              <w:noProof/>
              <w:szCs w:val="24"/>
            </w:rPr>
            <w:fldChar w:fldCharType="end"/>
          </w:r>
        </w:p>
        <w:p w14:paraId="366AB4A3" w14:textId="303A2A03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1 INTRODUÇÃO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_Toc88936840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5</w:t>
          </w:r>
          <w:r w:rsidRPr="00A94180">
            <w:rPr>
              <w:noProof/>
              <w:szCs w:val="24"/>
            </w:rPr>
            <w:fldChar w:fldCharType="end"/>
          </w:r>
        </w:p>
        <w:p w14:paraId="36A0A49C" w14:textId="0B22A759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1.1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Objetivo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BD7D4E1" w14:textId="3B3294FF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1.2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Descrição do Projeto Entregue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0E9E45" w14:textId="4D3A32AF" w:rsidR="00AD6CA0" w:rsidRPr="00A94180" w:rsidRDefault="00AD6CA0">
          <w:pPr>
            <w:pStyle w:val="Sumrio2"/>
            <w:tabs>
              <w:tab w:val="left" w:pos="720"/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1.3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Implementações Futuras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_Toc88936843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5DA916F" w14:textId="2DBE918B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2 VISÃO GERAL DO SISTEMA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_Toc88936844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6</w:t>
          </w:r>
          <w:r w:rsidRPr="00A94180">
            <w:rPr>
              <w:noProof/>
              <w:szCs w:val="24"/>
            </w:rPr>
            <w:fldChar w:fldCharType="end"/>
          </w:r>
        </w:p>
        <w:p w14:paraId="5D0A3D64" w14:textId="3CEE70EC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Missão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CE21F16" w14:textId="101944B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2.1 Perspectivas de Contribuição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9CF6F33" w14:textId="01DFB49E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2.3 Características do Usuário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5E9DA0E" w14:textId="4B446A81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3 DIAGRAMAS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_Toc88936848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7</w:t>
          </w:r>
          <w:r w:rsidRPr="00A94180">
            <w:rPr>
              <w:noProof/>
              <w:szCs w:val="24"/>
            </w:rPr>
            <w:fldChar w:fldCharType="end"/>
          </w:r>
        </w:p>
        <w:p w14:paraId="575F45D1" w14:textId="6E9CEFF0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3.1 Diagrama de Caso de Uso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_Toc88936849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D0650FE" w14:textId="45CA40A1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3.2 Modelo Conceitual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_Toc88936850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65E19F4" w14:textId="513A9F7D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3.3 Modelo DER (Diagrama de Entidade e Relacionamento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_Toc88936851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316A53F" w14:textId="575C06CC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3.4 Sistema de Cadastro de Doadores Ativos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_Toc88936852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6CE2240" w14:textId="6F313DCE" w:rsidR="00AD6CA0" w:rsidRPr="00A94180" w:rsidRDefault="00AD6CA0">
          <w:pPr>
            <w:pStyle w:val="Sumrio1"/>
            <w:rPr>
              <w:rFonts w:eastAsiaTheme="minorEastAsia"/>
              <w:noProof/>
              <w:szCs w:val="24"/>
              <w:lang w:eastAsia="en-US"/>
            </w:rPr>
          </w:pPr>
          <w:r w:rsidRPr="00A94180">
            <w:rPr>
              <w:noProof/>
              <w:szCs w:val="24"/>
            </w:rPr>
            <w:t>4 REQUISITOS</w:t>
          </w:r>
          <w:r w:rsidRPr="00A94180">
            <w:rPr>
              <w:noProof/>
              <w:szCs w:val="24"/>
            </w:rPr>
            <w:tab/>
          </w:r>
          <w:r w:rsidRPr="00A94180">
            <w:rPr>
              <w:noProof/>
              <w:szCs w:val="24"/>
            </w:rPr>
            <w:fldChar w:fldCharType="begin"/>
          </w:r>
          <w:r w:rsidRPr="00A94180">
            <w:rPr>
              <w:noProof/>
              <w:szCs w:val="24"/>
            </w:rPr>
            <w:instrText xml:space="preserve"> PAGEREF _Toc88936853 \h </w:instrText>
          </w:r>
          <w:r w:rsidRPr="00A94180">
            <w:rPr>
              <w:noProof/>
              <w:szCs w:val="24"/>
            </w:rPr>
          </w:r>
          <w:r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9</w:t>
          </w:r>
          <w:r w:rsidRPr="00A94180">
            <w:rPr>
              <w:noProof/>
              <w:szCs w:val="24"/>
            </w:rPr>
            <w:fldChar w:fldCharType="end"/>
          </w:r>
        </w:p>
        <w:p w14:paraId="0D04CC37" w14:textId="284E7EF9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 xml:space="preserve">4.1 Requisitos Funcionais (RF) 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_Toc88936854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B2117" w14:textId="049CBA2E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 Requisitos Não Funcionais (RNF)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_Toc88936855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7D1314C" w14:textId="73B22A26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4.2.1 Performance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_Toc88936856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5CDE16" w14:textId="6E2E56C7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4.2.2 Segurança e Privacidade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_Toc88936857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0FC03" w14:textId="3449E606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4.2.3 Usabilidade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_Toc88936858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E90C90C" w14:textId="2E6EB4DE" w:rsidR="00AD6CA0" w:rsidRPr="00A94180" w:rsidRDefault="00AD6CA0">
          <w:pPr>
            <w:pStyle w:val="Sumrio2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4"/>
              <w:szCs w:val="24"/>
              <w:lang w:eastAsia="en-US"/>
            </w:rPr>
          </w:pP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>4.2.4 Aparência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_Toc88936859 \h </w:instrTex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0423F6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Pr="00A9418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172FD44" w14:textId="4B52730D" w:rsidR="00AD6CA0" w:rsidRPr="00A94180" w:rsidRDefault="00F27BC5">
          <w:pPr>
            <w:pStyle w:val="Sumrio1"/>
            <w:rPr>
              <w:rFonts w:eastAsiaTheme="minorEastAsia"/>
              <w:noProof/>
              <w:szCs w:val="24"/>
              <w:lang w:val="en-US" w:eastAsia="en-US"/>
            </w:rPr>
          </w:pPr>
          <w:r w:rsidRPr="00A94180">
            <w:rPr>
              <w:noProof/>
              <w:szCs w:val="24"/>
            </w:rPr>
            <w:t>5</w:t>
          </w:r>
          <w:r w:rsidR="00AD6CA0" w:rsidRPr="00A94180">
            <w:rPr>
              <w:noProof/>
              <w:szCs w:val="24"/>
            </w:rPr>
            <w:t xml:space="preserve"> REFERÊNCIAS</w:t>
          </w:r>
          <w:r w:rsidR="00AD6CA0" w:rsidRPr="00A94180">
            <w:rPr>
              <w:noProof/>
              <w:szCs w:val="24"/>
            </w:rPr>
            <w:tab/>
          </w:r>
          <w:r w:rsidR="00AD6CA0" w:rsidRPr="00A94180">
            <w:rPr>
              <w:noProof/>
              <w:szCs w:val="24"/>
            </w:rPr>
            <w:fldChar w:fldCharType="begin"/>
          </w:r>
          <w:r w:rsidR="00AD6CA0" w:rsidRPr="00A94180">
            <w:rPr>
              <w:noProof/>
              <w:szCs w:val="24"/>
            </w:rPr>
            <w:instrText xml:space="preserve"> PAGEREF _Toc88936862 \h </w:instrText>
          </w:r>
          <w:r w:rsidR="00AD6CA0" w:rsidRPr="00A94180">
            <w:rPr>
              <w:noProof/>
              <w:szCs w:val="24"/>
            </w:rPr>
          </w:r>
          <w:r w:rsidR="00AD6CA0" w:rsidRPr="00A94180">
            <w:rPr>
              <w:noProof/>
              <w:szCs w:val="24"/>
            </w:rPr>
            <w:fldChar w:fldCharType="separate"/>
          </w:r>
          <w:r w:rsidR="000423F6">
            <w:rPr>
              <w:noProof/>
              <w:szCs w:val="24"/>
            </w:rPr>
            <w:t>11</w:t>
          </w:r>
          <w:r w:rsidR="00AD6CA0" w:rsidRPr="00A94180">
            <w:rPr>
              <w:noProof/>
              <w:szCs w:val="24"/>
            </w:rPr>
            <w:fldChar w:fldCharType="end"/>
          </w:r>
        </w:p>
        <w:p w14:paraId="43CF8B11" w14:textId="336AD0C7" w:rsidR="00591AE4" w:rsidRPr="001C5E8D" w:rsidRDefault="00CB5B8B" w:rsidP="006D1D81">
          <w:pPr>
            <w:pStyle w:val="MONOGRAFIAAMBIENTAL"/>
          </w:pPr>
          <w:r w:rsidRPr="00A94180">
            <w:rPr>
              <w:szCs w:val="24"/>
            </w:rPr>
            <w:fldChar w:fldCharType="end"/>
          </w:r>
        </w:p>
      </w:sdtContent>
    </w:sdt>
    <w:p w14:paraId="1A5815E6" w14:textId="77777777" w:rsidR="00A94180" w:rsidRDefault="00A94180" w:rsidP="00A94180">
      <w:pPr>
        <w:pStyle w:val="Ttulo1"/>
        <w:spacing w:line="480" w:lineRule="auto"/>
        <w:ind w:firstLine="709"/>
        <w:jc w:val="both"/>
        <w:rPr>
          <w:szCs w:val="24"/>
        </w:rPr>
      </w:pPr>
      <w:bookmarkStart w:id="3" w:name="_Toc88936840"/>
      <w:r>
        <w:rPr>
          <w:szCs w:val="24"/>
        </w:rPr>
        <w:lastRenderedPageBreak/>
        <w:br/>
      </w:r>
    </w:p>
    <w:p w14:paraId="11C163B2" w14:textId="2B669B14" w:rsidR="004F46F9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>1 Introdução</w:t>
      </w:r>
      <w:bookmarkEnd w:id="3"/>
    </w:p>
    <w:p w14:paraId="718A8434" w14:textId="69FEBFB1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76C19443" w14:textId="5D35E1BB" w:rsidR="00EC0586" w:rsidRDefault="00EC0586" w:rsidP="00626322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4" w:name="_Toc88936841"/>
      <w:r w:rsidRPr="00B5216D">
        <w:rPr>
          <w:szCs w:val="24"/>
        </w:rPr>
        <w:t>Objetivo</w:t>
      </w:r>
      <w:bookmarkEnd w:id="4"/>
      <w:r w:rsidRPr="00B5216D">
        <w:rPr>
          <w:szCs w:val="24"/>
        </w:rPr>
        <w:t xml:space="preserve"> </w:t>
      </w:r>
    </w:p>
    <w:p w14:paraId="77219D38" w14:textId="77777777" w:rsidR="00626322" w:rsidRPr="00626322" w:rsidRDefault="00626322" w:rsidP="00626322"/>
    <w:p w14:paraId="7AD79A63" w14:textId="4C0C34AC" w:rsidR="00073A5D" w:rsidRPr="00B5216D" w:rsidRDefault="00EC058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presente documento tem como objetivo descrever a arquitetura do projeto de Conscientização de Combate ao Vicio (CCV)</w:t>
      </w:r>
      <w:r w:rsidR="005C2598" w:rsidRPr="00B5216D">
        <w:rPr>
          <w:szCs w:val="24"/>
        </w:rPr>
        <w:t>, que consiste na reestruturação de um website para atender as</w:t>
      </w:r>
      <w:r w:rsidRPr="00B5216D">
        <w:rPr>
          <w:szCs w:val="24"/>
        </w:rPr>
        <w:t xml:space="preserve"> necessidades de uma Casa de Saúde localizada na cidade de Rio Claro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-</w:t>
      </w:r>
      <w:r w:rsidR="00B5216D">
        <w:rPr>
          <w:szCs w:val="24"/>
        </w:rPr>
        <w:t xml:space="preserve"> </w:t>
      </w:r>
      <w:r w:rsidRPr="00B5216D">
        <w:rPr>
          <w:szCs w:val="24"/>
        </w:rPr>
        <w:t>SP</w:t>
      </w:r>
      <w:r w:rsidR="00D51A02" w:rsidRPr="00B5216D">
        <w:rPr>
          <w:szCs w:val="24"/>
        </w:rPr>
        <w:t xml:space="preserve">. </w:t>
      </w:r>
    </w:p>
    <w:p w14:paraId="6D0CCC6E" w14:textId="77777777" w:rsidR="00EC0586" w:rsidRPr="00B5216D" w:rsidRDefault="00EC0586" w:rsidP="00B5216D">
      <w:pPr>
        <w:spacing w:line="480" w:lineRule="auto"/>
        <w:ind w:firstLine="709"/>
        <w:rPr>
          <w:szCs w:val="24"/>
        </w:rPr>
      </w:pPr>
    </w:p>
    <w:p w14:paraId="1D6AB892" w14:textId="6217A7ED" w:rsidR="005C2598" w:rsidRPr="00B5216D" w:rsidRDefault="005C2598" w:rsidP="00B5216D">
      <w:pPr>
        <w:pStyle w:val="Ttulo2"/>
        <w:numPr>
          <w:ilvl w:val="1"/>
          <w:numId w:val="4"/>
        </w:numPr>
        <w:spacing w:line="480" w:lineRule="auto"/>
        <w:ind w:left="0" w:firstLine="709"/>
        <w:jc w:val="both"/>
        <w:rPr>
          <w:szCs w:val="24"/>
        </w:rPr>
      </w:pPr>
      <w:bookmarkStart w:id="5" w:name="_Toc88936842"/>
      <w:r w:rsidRPr="00B5216D">
        <w:rPr>
          <w:szCs w:val="24"/>
        </w:rPr>
        <w:t>Descrição do Projeto</w:t>
      </w:r>
      <w:r w:rsidR="008677D6" w:rsidRPr="00B5216D">
        <w:rPr>
          <w:szCs w:val="24"/>
        </w:rPr>
        <w:t xml:space="preserve"> Entregue</w:t>
      </w:r>
      <w:bookmarkEnd w:id="5"/>
    </w:p>
    <w:p w14:paraId="6B90EE12" w14:textId="77777777" w:rsidR="00722B41" w:rsidRPr="00B5216D" w:rsidRDefault="00722B41" w:rsidP="00B5216D">
      <w:pPr>
        <w:spacing w:line="480" w:lineRule="auto"/>
        <w:ind w:firstLine="709"/>
        <w:rPr>
          <w:szCs w:val="24"/>
        </w:rPr>
      </w:pPr>
    </w:p>
    <w:p w14:paraId="5EB9095B" w14:textId="475D6FB8" w:rsidR="00722B41" w:rsidRPr="00B5216D" w:rsidRDefault="00722B41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Com uma nova interface intuitiva e simples, </w:t>
      </w:r>
      <w:r w:rsidR="00C12EA3" w:rsidRPr="00B5216D">
        <w:rPr>
          <w:szCs w:val="24"/>
        </w:rPr>
        <w:t>o destaque d</w:t>
      </w:r>
      <w:r w:rsidRPr="00B5216D">
        <w:rPr>
          <w:szCs w:val="24"/>
        </w:rPr>
        <w:t xml:space="preserve">a página web </w:t>
      </w:r>
      <w:r w:rsidR="00C12EA3" w:rsidRPr="00B5216D">
        <w:rPr>
          <w:szCs w:val="24"/>
        </w:rPr>
        <w:t xml:space="preserve">são as novas funcionalidades, criadas para </w:t>
      </w:r>
      <w:r w:rsidRPr="00B5216D">
        <w:rPr>
          <w:szCs w:val="24"/>
        </w:rPr>
        <w:t>atende</w:t>
      </w:r>
      <w:r w:rsidR="00C12EA3" w:rsidRPr="00B5216D">
        <w:rPr>
          <w:szCs w:val="24"/>
        </w:rPr>
        <w:t>r</w:t>
      </w:r>
      <w:r w:rsidRPr="00B5216D">
        <w:rPr>
          <w:szCs w:val="24"/>
        </w:rPr>
        <w:t xml:space="preserve"> as necessidades primordiais e imediatas da Instituição em questão, que são o recebimento de doações e a venda de produtos artesanais, ambos realizados de forma online. </w:t>
      </w:r>
    </w:p>
    <w:p w14:paraId="6693AEBF" w14:textId="67F39894" w:rsidR="00261618" w:rsidRPr="00B5216D" w:rsidRDefault="00261618" w:rsidP="00B5216D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Além da</w:t>
      </w:r>
      <w:r w:rsidR="006D17C6" w:rsidRPr="00B5216D">
        <w:rPr>
          <w:szCs w:val="24"/>
        </w:rPr>
        <w:t xml:space="preserve"> nova página de doação e do link de acesso ao </w:t>
      </w:r>
      <w:proofErr w:type="spellStart"/>
      <w:r w:rsidR="006D17C6" w:rsidRPr="00B5216D">
        <w:rPr>
          <w:szCs w:val="24"/>
        </w:rPr>
        <w:t>Markt</w:t>
      </w:r>
      <w:r w:rsidR="00B5216D">
        <w:rPr>
          <w:szCs w:val="24"/>
        </w:rPr>
        <w:t>p</w:t>
      </w:r>
      <w:r w:rsidR="006D17C6" w:rsidRPr="00B5216D">
        <w:rPr>
          <w:szCs w:val="24"/>
        </w:rPr>
        <w:t>lace</w:t>
      </w:r>
      <w:proofErr w:type="spellEnd"/>
      <w:r w:rsidRPr="00B5216D">
        <w:rPr>
          <w:szCs w:val="24"/>
        </w:rPr>
        <w:t xml:space="preserve">, o site contém as </w:t>
      </w:r>
      <w:r w:rsidR="006D17C6" w:rsidRPr="00B5216D">
        <w:rPr>
          <w:szCs w:val="24"/>
        </w:rPr>
        <w:t xml:space="preserve">tradicionais </w:t>
      </w:r>
      <w:r w:rsidRPr="00B5216D">
        <w:rPr>
          <w:szCs w:val="24"/>
        </w:rPr>
        <w:t xml:space="preserve">páginas de </w:t>
      </w:r>
      <w:r w:rsidR="006D17C6" w:rsidRPr="00B5216D">
        <w:rPr>
          <w:szCs w:val="24"/>
        </w:rPr>
        <w:t>c</w:t>
      </w:r>
      <w:r w:rsidRPr="00B5216D">
        <w:rPr>
          <w:szCs w:val="24"/>
        </w:rPr>
        <w:t>ontato</w:t>
      </w:r>
      <w:r w:rsidR="004A7898" w:rsidRPr="00B5216D">
        <w:rPr>
          <w:szCs w:val="24"/>
        </w:rPr>
        <w:t xml:space="preserve"> e mapa de localização</w:t>
      </w:r>
      <w:r w:rsidRPr="00B5216D">
        <w:rPr>
          <w:szCs w:val="24"/>
        </w:rPr>
        <w:t xml:space="preserve">, </w:t>
      </w:r>
      <w:r w:rsidR="006D17C6" w:rsidRPr="00B5216D">
        <w:rPr>
          <w:szCs w:val="24"/>
        </w:rPr>
        <w:t>apresentação da Instituição</w:t>
      </w:r>
      <w:r w:rsidR="004A7898" w:rsidRPr="00B5216D">
        <w:rPr>
          <w:szCs w:val="24"/>
        </w:rPr>
        <w:t xml:space="preserve">, </w:t>
      </w:r>
      <w:r w:rsidR="006D17C6" w:rsidRPr="00B5216D">
        <w:rPr>
          <w:szCs w:val="24"/>
        </w:rPr>
        <w:t>galeria de imagens</w:t>
      </w:r>
      <w:r w:rsidR="004A7898" w:rsidRPr="00B5216D">
        <w:rPr>
          <w:szCs w:val="24"/>
        </w:rPr>
        <w:t>, e links de acesso às demais redes sociais da Instituição.</w:t>
      </w:r>
      <w:r w:rsidR="006D17C6" w:rsidRPr="00B5216D">
        <w:rPr>
          <w:szCs w:val="24"/>
        </w:rPr>
        <w:t xml:space="preserve"> </w:t>
      </w:r>
    </w:p>
    <w:p w14:paraId="1BE5C360" w14:textId="6C481661" w:rsidR="005C2598" w:rsidRPr="00B5216D" w:rsidRDefault="005C2598" w:rsidP="00B5216D">
      <w:pPr>
        <w:spacing w:line="480" w:lineRule="auto"/>
        <w:ind w:firstLine="709"/>
        <w:rPr>
          <w:szCs w:val="24"/>
        </w:rPr>
      </w:pPr>
    </w:p>
    <w:p w14:paraId="309C73C3" w14:textId="48E4779A" w:rsidR="008677D6" w:rsidRPr="00B5216D" w:rsidRDefault="003C5523" w:rsidP="00A94180">
      <w:pPr>
        <w:pStyle w:val="Ttulo2"/>
        <w:numPr>
          <w:ilvl w:val="2"/>
          <w:numId w:val="4"/>
        </w:numPr>
        <w:spacing w:line="480" w:lineRule="auto"/>
        <w:jc w:val="both"/>
        <w:rPr>
          <w:szCs w:val="24"/>
        </w:rPr>
      </w:pPr>
      <w:bookmarkStart w:id="6" w:name="_Toc88936843"/>
      <w:r w:rsidRPr="00B5216D">
        <w:rPr>
          <w:szCs w:val="24"/>
        </w:rPr>
        <w:t>Implementações Futuras</w:t>
      </w:r>
      <w:bookmarkEnd w:id="6"/>
    </w:p>
    <w:p w14:paraId="248F82DF" w14:textId="5846CBA6" w:rsidR="008677D6" w:rsidRPr="00B5216D" w:rsidRDefault="008677D6" w:rsidP="00B5216D">
      <w:pPr>
        <w:spacing w:line="480" w:lineRule="auto"/>
        <w:ind w:firstLine="709"/>
        <w:rPr>
          <w:szCs w:val="24"/>
        </w:rPr>
      </w:pPr>
    </w:p>
    <w:p w14:paraId="1D63A940" w14:textId="623D18F4" w:rsidR="008677D6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Ba</w:t>
      </w:r>
      <w:r w:rsidR="003C5523" w:rsidRPr="00B5216D">
        <w:rPr>
          <w:szCs w:val="24"/>
        </w:rPr>
        <w:t>seando-se</w:t>
      </w:r>
      <w:r w:rsidRPr="00B5216D">
        <w:rPr>
          <w:szCs w:val="24"/>
        </w:rPr>
        <w:t xml:space="preserve"> na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necessidade</w:t>
      </w:r>
      <w:r w:rsidR="003C5523" w:rsidRPr="00B5216D">
        <w:rPr>
          <w:szCs w:val="24"/>
        </w:rPr>
        <w:t>s</w:t>
      </w:r>
      <w:r w:rsidRPr="00B5216D">
        <w:rPr>
          <w:szCs w:val="24"/>
        </w:rPr>
        <w:t xml:space="preserve"> da Instituição de receber doações regulares, considerou-se </w:t>
      </w:r>
      <w:r w:rsidR="000E22B0" w:rsidRPr="00B5216D">
        <w:rPr>
          <w:szCs w:val="24"/>
        </w:rPr>
        <w:t xml:space="preserve">futuramente </w:t>
      </w:r>
      <w:r w:rsidRPr="00B5216D">
        <w:rPr>
          <w:szCs w:val="24"/>
        </w:rPr>
        <w:t xml:space="preserve">a criação de um sistema de cadastro </w:t>
      </w:r>
      <w:r w:rsidR="003C5523" w:rsidRPr="00B5216D">
        <w:rPr>
          <w:szCs w:val="24"/>
        </w:rPr>
        <w:t>de doadores ativos, que contribuam de forma mensal e consistente</w:t>
      </w:r>
      <w:r w:rsidRPr="00B5216D">
        <w:rPr>
          <w:szCs w:val="24"/>
        </w:rPr>
        <w:t xml:space="preserve">. </w:t>
      </w:r>
    </w:p>
    <w:p w14:paraId="76B398A3" w14:textId="77777777" w:rsidR="000E22B0" w:rsidRPr="00B5216D" w:rsidRDefault="008677D6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>A plataforma também contará com uma aba de apoio para pessoas com vícios em geral</w:t>
      </w:r>
      <w:r w:rsidR="000E22B0" w:rsidRPr="00B5216D">
        <w:rPr>
          <w:szCs w:val="24"/>
        </w:rPr>
        <w:t>, que consiste no cadastro de pacientes que</w:t>
      </w:r>
      <w:r w:rsidRPr="00B5216D">
        <w:rPr>
          <w:szCs w:val="24"/>
        </w:rPr>
        <w:t xml:space="preserve"> estão em busca de atendimento pela Casa de Saúde</w:t>
      </w:r>
      <w:r w:rsidR="000E22B0" w:rsidRPr="00B5216D">
        <w:rPr>
          <w:szCs w:val="24"/>
        </w:rPr>
        <w:t xml:space="preserve">. </w:t>
      </w:r>
    </w:p>
    <w:p w14:paraId="55127797" w14:textId="4C10A38F" w:rsidR="007918D5" w:rsidRPr="00B5216D" w:rsidRDefault="00FD16BB" w:rsidP="00A94180">
      <w:pPr>
        <w:spacing w:line="480" w:lineRule="auto"/>
        <w:ind w:firstLine="709"/>
        <w:rPr>
          <w:color w:val="FF0000"/>
          <w:szCs w:val="24"/>
        </w:rPr>
      </w:pPr>
      <w:r w:rsidRPr="00B5216D">
        <w:rPr>
          <w:szCs w:val="24"/>
        </w:rPr>
        <w:t>P</w:t>
      </w:r>
      <w:r w:rsidR="000E22B0" w:rsidRPr="00B5216D">
        <w:rPr>
          <w:szCs w:val="24"/>
        </w:rPr>
        <w:t xml:space="preserve">or último, a criação de um sistema de compra e venda de artigos no próprio website. </w:t>
      </w:r>
      <w:r w:rsidR="008677D6" w:rsidRPr="00B5216D">
        <w:rPr>
          <w:color w:val="FF0000"/>
          <w:szCs w:val="24"/>
        </w:rPr>
        <w:t xml:space="preserve"> </w:t>
      </w:r>
      <w:r w:rsidR="00A94180">
        <w:rPr>
          <w:color w:val="FF0000"/>
          <w:szCs w:val="24"/>
        </w:rPr>
        <w:br/>
      </w:r>
    </w:p>
    <w:p w14:paraId="6A7FAEE6" w14:textId="77777777" w:rsidR="00D1191B" w:rsidRPr="00B5216D" w:rsidRDefault="00D1191B" w:rsidP="00B5216D">
      <w:pPr>
        <w:spacing w:line="480" w:lineRule="auto"/>
        <w:ind w:firstLine="709"/>
        <w:rPr>
          <w:color w:val="FF0000"/>
          <w:szCs w:val="24"/>
        </w:rPr>
      </w:pPr>
    </w:p>
    <w:p w14:paraId="4082B9AA" w14:textId="58B1C913" w:rsidR="002511E3" w:rsidRPr="00B5216D" w:rsidRDefault="00F27BC5" w:rsidP="00A94180">
      <w:pPr>
        <w:pStyle w:val="Ttulo1"/>
        <w:spacing w:line="480" w:lineRule="auto"/>
        <w:jc w:val="both"/>
        <w:rPr>
          <w:szCs w:val="24"/>
        </w:rPr>
      </w:pPr>
      <w:bookmarkStart w:id="7" w:name="_Toc88936844"/>
      <w:r w:rsidRPr="00B5216D">
        <w:rPr>
          <w:szCs w:val="24"/>
        </w:rPr>
        <w:t>2 Visão Geral Do Sistema</w:t>
      </w:r>
      <w:bookmarkEnd w:id="7"/>
    </w:p>
    <w:p w14:paraId="7219987B" w14:textId="77777777" w:rsidR="007E4C2E" w:rsidRPr="00B5216D" w:rsidRDefault="007E4C2E" w:rsidP="00B5216D">
      <w:pPr>
        <w:spacing w:line="480" w:lineRule="auto"/>
        <w:ind w:firstLine="709"/>
        <w:rPr>
          <w:b/>
          <w:szCs w:val="24"/>
        </w:rPr>
      </w:pPr>
    </w:p>
    <w:p w14:paraId="7F3072F8" w14:textId="0BD9670B" w:rsidR="00610CC1" w:rsidRPr="00B5216D" w:rsidRDefault="00610CC1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8" w:name="_Toc88936845"/>
      <w:r w:rsidRPr="00B5216D">
        <w:rPr>
          <w:szCs w:val="24"/>
        </w:rPr>
        <w:t xml:space="preserve">2.1 </w:t>
      </w:r>
      <w:r w:rsidR="00FD16BB" w:rsidRPr="00B5216D">
        <w:rPr>
          <w:szCs w:val="24"/>
        </w:rPr>
        <w:t>Missão</w:t>
      </w:r>
      <w:bookmarkEnd w:id="8"/>
      <w:r w:rsidR="00D7239B" w:rsidRPr="00B5216D">
        <w:rPr>
          <w:szCs w:val="24"/>
        </w:rPr>
        <w:t xml:space="preserve"> </w:t>
      </w:r>
    </w:p>
    <w:p w14:paraId="5D2EF2A8" w14:textId="6D201223" w:rsidR="00FD16BB" w:rsidRPr="00B5216D" w:rsidRDefault="00FD16BB" w:rsidP="00B5216D">
      <w:pPr>
        <w:spacing w:line="480" w:lineRule="auto"/>
        <w:ind w:firstLine="709"/>
        <w:rPr>
          <w:szCs w:val="24"/>
        </w:rPr>
      </w:pPr>
    </w:p>
    <w:p w14:paraId="58DDC94D" w14:textId="2E52CF43" w:rsidR="00F26F6A" w:rsidRPr="00B5216D" w:rsidRDefault="00FD16BB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Aumentar a exposição da Instituição na web, facilitar a maneira com que as doações são realizadas e possibilitar a venda de itens artesanais feitos por pacientes, de modo a angariar fundos para a Instituição e promover o incentivo artístico.</w:t>
      </w:r>
    </w:p>
    <w:p w14:paraId="59C62037" w14:textId="20CECC5A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38826187" w14:textId="4D3E58D1" w:rsidR="00D7239B" w:rsidRPr="00B5216D" w:rsidRDefault="00D7239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9" w:name="_Toc88936846"/>
      <w:r w:rsidRPr="00B5216D">
        <w:rPr>
          <w:szCs w:val="24"/>
        </w:rPr>
        <w:t>2.1 Perspectivas de Contribuição</w:t>
      </w:r>
      <w:bookmarkEnd w:id="9"/>
    </w:p>
    <w:p w14:paraId="5DF1B729" w14:textId="77777777" w:rsidR="00D7239B" w:rsidRPr="00B5216D" w:rsidRDefault="00D7239B" w:rsidP="00B5216D">
      <w:pPr>
        <w:spacing w:line="480" w:lineRule="auto"/>
        <w:ind w:firstLine="709"/>
        <w:rPr>
          <w:szCs w:val="24"/>
        </w:rPr>
      </w:pPr>
    </w:p>
    <w:p w14:paraId="4C51E9E3" w14:textId="2BC24D00" w:rsidR="00B42873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usuário encontrar</w:t>
      </w:r>
      <w:r w:rsidR="00D7239B" w:rsidRPr="00B5216D">
        <w:rPr>
          <w:szCs w:val="24"/>
        </w:rPr>
        <w:t>á</w:t>
      </w:r>
      <w:r w:rsidRPr="00B5216D">
        <w:rPr>
          <w:szCs w:val="24"/>
        </w:rPr>
        <w:t xml:space="preserve"> um ambiente de fácil acesso que irá guiá-lo intuitivamente</w:t>
      </w:r>
      <w:r w:rsidR="000F4867" w:rsidRPr="00B5216D">
        <w:rPr>
          <w:szCs w:val="24"/>
        </w:rPr>
        <w:t xml:space="preserve"> por todo o website, com destaque para a aba de D</w:t>
      </w:r>
      <w:r w:rsidR="0004659A" w:rsidRPr="00B5216D">
        <w:rPr>
          <w:szCs w:val="24"/>
        </w:rPr>
        <w:t>oação, que possibilit</w:t>
      </w:r>
      <w:r w:rsidR="000F4867" w:rsidRPr="00B5216D">
        <w:rPr>
          <w:szCs w:val="24"/>
        </w:rPr>
        <w:t>ará ao</w:t>
      </w:r>
      <w:r w:rsidR="0004659A" w:rsidRPr="00B5216D">
        <w:rPr>
          <w:szCs w:val="24"/>
        </w:rPr>
        <w:t xml:space="preserve"> usuári</w:t>
      </w:r>
      <w:r w:rsidR="000F4867" w:rsidRPr="00B5216D">
        <w:rPr>
          <w:szCs w:val="24"/>
        </w:rPr>
        <w:t xml:space="preserve">o </w:t>
      </w:r>
      <w:r w:rsidR="0004659A" w:rsidRPr="00B5216D">
        <w:rPr>
          <w:szCs w:val="24"/>
        </w:rPr>
        <w:t xml:space="preserve">realizar contribuições via </w:t>
      </w:r>
      <w:r w:rsidR="000F4867" w:rsidRPr="00B5216D">
        <w:rPr>
          <w:szCs w:val="24"/>
        </w:rPr>
        <w:t xml:space="preserve">chave </w:t>
      </w:r>
      <w:r w:rsidR="0004659A" w:rsidRPr="00B5216D">
        <w:rPr>
          <w:szCs w:val="24"/>
        </w:rPr>
        <w:t xml:space="preserve">PIX </w:t>
      </w:r>
      <w:r w:rsidR="000F4867" w:rsidRPr="00B5216D">
        <w:rPr>
          <w:szCs w:val="24"/>
        </w:rPr>
        <w:t xml:space="preserve">e QR code, </w:t>
      </w:r>
      <w:r w:rsidR="0004659A" w:rsidRPr="00B5216D">
        <w:rPr>
          <w:szCs w:val="24"/>
        </w:rPr>
        <w:t xml:space="preserve">de forma simples e eficiente.  </w:t>
      </w:r>
    </w:p>
    <w:p w14:paraId="27677F64" w14:textId="5B4DCC50" w:rsidR="00CE6016" w:rsidRPr="00B5216D" w:rsidRDefault="00B42873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 usuário também terá acesso ao </w:t>
      </w:r>
      <w:r w:rsidR="006C0446" w:rsidRPr="00B5216D">
        <w:rPr>
          <w:szCs w:val="24"/>
        </w:rPr>
        <w:t xml:space="preserve">completo </w:t>
      </w:r>
      <w:r w:rsidRPr="00B5216D">
        <w:rPr>
          <w:szCs w:val="24"/>
        </w:rPr>
        <w:t>histórico da instituição, aos projetos de colaboração e cuidado com a sociedade, aos esforços da instituição em promover a integração, qualidade de vida e lazer entre os pacientes hospedados na Casa de Saúde, e os trabalhos artesanais à venda por meio de um e-commerce simplificado.</w:t>
      </w:r>
    </w:p>
    <w:p w14:paraId="488EDAAC" w14:textId="77777777" w:rsidR="008F768E" w:rsidRPr="00B5216D" w:rsidRDefault="008F768E" w:rsidP="00B5216D">
      <w:pPr>
        <w:spacing w:line="480" w:lineRule="auto"/>
        <w:ind w:firstLine="709"/>
        <w:rPr>
          <w:color w:val="FF5050"/>
          <w:szCs w:val="24"/>
        </w:rPr>
      </w:pPr>
    </w:p>
    <w:p w14:paraId="60F675A4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0" w:name="_Toc88936847"/>
    </w:p>
    <w:p w14:paraId="68A37B13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2B67CCEE" w14:textId="6A0BFADA" w:rsidR="008F768E" w:rsidRPr="00B5216D" w:rsidRDefault="008F768E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 xml:space="preserve">2.3 </w:t>
      </w:r>
      <w:r w:rsidR="006C0446" w:rsidRPr="00B5216D">
        <w:rPr>
          <w:szCs w:val="24"/>
        </w:rPr>
        <w:t>Características do Usuário</w:t>
      </w:r>
      <w:bookmarkEnd w:id="10"/>
    </w:p>
    <w:p w14:paraId="444EB046" w14:textId="19CD410D" w:rsidR="006C0446" w:rsidRPr="00B5216D" w:rsidRDefault="006C0446" w:rsidP="00B5216D">
      <w:pPr>
        <w:spacing w:line="480" w:lineRule="auto"/>
        <w:ind w:firstLine="709"/>
        <w:rPr>
          <w:szCs w:val="24"/>
        </w:rPr>
      </w:pPr>
    </w:p>
    <w:p w14:paraId="596E8BF5" w14:textId="5C3E0120" w:rsidR="006C0446" w:rsidRDefault="006C0446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Os usuários do website caracterizam indivíduos ou instituições com interesses filantrópicos, bem como parentes e/ou amigos de pacientes em tratamento que estão sob os cuidados da Casa de </w:t>
      </w:r>
      <w:r w:rsidR="00112462" w:rsidRPr="00B5216D">
        <w:rPr>
          <w:szCs w:val="24"/>
        </w:rPr>
        <w:t>S</w:t>
      </w:r>
      <w:r w:rsidRPr="00B5216D">
        <w:rPr>
          <w:szCs w:val="24"/>
        </w:rPr>
        <w:t>aúde</w:t>
      </w:r>
      <w:r w:rsidR="00112462" w:rsidRPr="00B5216D">
        <w:rPr>
          <w:szCs w:val="24"/>
        </w:rPr>
        <w:t xml:space="preserve"> e</w:t>
      </w:r>
      <w:r w:rsidRPr="00B5216D">
        <w:rPr>
          <w:szCs w:val="24"/>
        </w:rPr>
        <w:t xml:space="preserve"> que, alinhadas aos valores e interesses da Instituição, estão dispost</w:t>
      </w:r>
      <w:r w:rsidR="00112462" w:rsidRPr="00B5216D">
        <w:rPr>
          <w:szCs w:val="24"/>
        </w:rPr>
        <w:t>o</w:t>
      </w:r>
      <w:r w:rsidRPr="00B5216D">
        <w:rPr>
          <w:szCs w:val="24"/>
        </w:rPr>
        <w:t xml:space="preserve">s a contribuir socialmente e financeiramente. </w:t>
      </w:r>
      <w:r w:rsidR="00112462" w:rsidRPr="00B5216D">
        <w:rPr>
          <w:szCs w:val="24"/>
        </w:rPr>
        <w:t>Pessoas de 18 a 70 anos, e que tenham acesso à internet em um desktop ou celular smartphone podem ter acesso ao sit</w:t>
      </w:r>
      <w:r w:rsidR="00FB5F40" w:rsidRPr="00B5216D">
        <w:rPr>
          <w:szCs w:val="24"/>
        </w:rPr>
        <w:t xml:space="preserve">e. </w:t>
      </w:r>
    </w:p>
    <w:p w14:paraId="64597D59" w14:textId="77777777" w:rsidR="00A94180" w:rsidRDefault="00A94180" w:rsidP="00B5216D">
      <w:pPr>
        <w:pStyle w:val="Ttulo1"/>
        <w:spacing w:line="480" w:lineRule="auto"/>
        <w:ind w:firstLine="709"/>
        <w:jc w:val="both"/>
        <w:rPr>
          <w:szCs w:val="24"/>
        </w:rPr>
      </w:pPr>
      <w:bookmarkStart w:id="11" w:name="_Toc88936848"/>
    </w:p>
    <w:p w14:paraId="466914E3" w14:textId="62B567BC" w:rsidR="00AD0C68" w:rsidRPr="00B5216D" w:rsidRDefault="00AD0C68" w:rsidP="00A94180">
      <w:pPr>
        <w:pStyle w:val="Ttulo1"/>
        <w:spacing w:line="480" w:lineRule="auto"/>
        <w:jc w:val="both"/>
        <w:rPr>
          <w:szCs w:val="24"/>
        </w:rPr>
      </w:pPr>
      <w:r w:rsidRPr="00B5216D">
        <w:rPr>
          <w:szCs w:val="24"/>
        </w:rPr>
        <w:t xml:space="preserve">3 </w:t>
      </w:r>
      <w:r w:rsidR="00F27BC5" w:rsidRPr="00B5216D">
        <w:rPr>
          <w:szCs w:val="24"/>
        </w:rPr>
        <w:t>Diagramas</w:t>
      </w:r>
      <w:bookmarkEnd w:id="11"/>
    </w:p>
    <w:p w14:paraId="3A0FA839" w14:textId="77777777" w:rsidR="001264F5" w:rsidRPr="00B5216D" w:rsidRDefault="001264F5" w:rsidP="00B5216D">
      <w:pPr>
        <w:spacing w:line="480" w:lineRule="auto"/>
        <w:ind w:firstLine="709"/>
        <w:rPr>
          <w:b/>
          <w:szCs w:val="24"/>
        </w:rPr>
      </w:pPr>
    </w:p>
    <w:p w14:paraId="0FCFF3C6" w14:textId="43DD433E" w:rsidR="00614E34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2" w:name="_Toc88936849"/>
      <w:r w:rsidRPr="00B5216D">
        <w:rPr>
          <w:szCs w:val="24"/>
        </w:rPr>
        <w:t xml:space="preserve">3.1 </w:t>
      </w:r>
      <w:r w:rsidR="00614E34" w:rsidRPr="00B5216D">
        <w:rPr>
          <w:szCs w:val="24"/>
        </w:rPr>
        <w:t>Diagrama de Caso de Uso</w:t>
      </w:r>
      <w:bookmarkEnd w:id="12"/>
      <w:r w:rsidR="00614E34" w:rsidRPr="00B5216D">
        <w:rPr>
          <w:szCs w:val="24"/>
        </w:rPr>
        <w:t xml:space="preserve"> </w:t>
      </w:r>
    </w:p>
    <w:p w14:paraId="2318FE8D" w14:textId="17FDC024" w:rsidR="00614E34" w:rsidRPr="00B5216D" w:rsidRDefault="00614E34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O caso de uso do website apresenta as funcionalidades arquiteturais importantes e o usuário do sistema.</w:t>
      </w:r>
    </w:p>
    <w:p w14:paraId="197FC626" w14:textId="37C7B997" w:rsidR="009E138B" w:rsidRPr="00B5216D" w:rsidRDefault="009E138B" w:rsidP="00B5216D">
      <w:pPr>
        <w:spacing w:line="480" w:lineRule="auto"/>
        <w:ind w:firstLine="709"/>
        <w:rPr>
          <w:szCs w:val="24"/>
        </w:rPr>
      </w:pPr>
    </w:p>
    <w:p w14:paraId="0427945A" w14:textId="691A3B8B" w:rsidR="00614E34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E6B2966" wp14:editId="358946FF">
            <wp:extent cx="4429848" cy="2635640"/>
            <wp:effectExtent l="0" t="0" r="889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877" cy="2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FBB" w14:textId="77777777" w:rsidR="00003372" w:rsidRPr="00B5216D" w:rsidRDefault="00003372" w:rsidP="00F20CFC">
      <w:pPr>
        <w:spacing w:line="480" w:lineRule="auto"/>
        <w:rPr>
          <w:szCs w:val="24"/>
        </w:rPr>
      </w:pPr>
    </w:p>
    <w:p w14:paraId="05FBE7D3" w14:textId="77777777" w:rsidR="005D339B" w:rsidRDefault="00A94180" w:rsidP="005D339B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3" w:name="_Toc88936850"/>
      <w:r>
        <w:rPr>
          <w:szCs w:val="24"/>
        </w:rPr>
        <w:br/>
      </w:r>
    </w:p>
    <w:p w14:paraId="059C796C" w14:textId="3E8EC3D7" w:rsidR="00614E34" w:rsidRPr="00B5216D" w:rsidRDefault="00614E34" w:rsidP="005D339B">
      <w:pPr>
        <w:pStyle w:val="Ttulo2"/>
        <w:spacing w:line="480" w:lineRule="auto"/>
        <w:ind w:left="0" w:firstLine="709"/>
        <w:jc w:val="both"/>
        <w:rPr>
          <w:szCs w:val="24"/>
        </w:rPr>
      </w:pPr>
      <w:r w:rsidRPr="00B5216D">
        <w:rPr>
          <w:szCs w:val="24"/>
        </w:rPr>
        <w:lastRenderedPageBreak/>
        <w:t>3.2 Modelo Conceitual</w:t>
      </w:r>
      <w:bookmarkEnd w:id="13"/>
      <w:r w:rsidRPr="00B5216D">
        <w:rPr>
          <w:szCs w:val="24"/>
        </w:rPr>
        <w:t xml:space="preserve"> </w:t>
      </w:r>
    </w:p>
    <w:p w14:paraId="605A84FA" w14:textId="6E758285" w:rsidR="00225157" w:rsidRPr="00B5216D" w:rsidRDefault="00614E34" w:rsidP="00F20CFC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Diagrama técnico de especificação da estrutura do Banco de Dados das funcionalidades Market </w:t>
      </w:r>
      <w:proofErr w:type="spellStart"/>
      <w:r w:rsidRPr="00B5216D">
        <w:rPr>
          <w:szCs w:val="24"/>
        </w:rPr>
        <w:t>Place</w:t>
      </w:r>
      <w:proofErr w:type="spellEnd"/>
      <w:r w:rsidRPr="00B5216D">
        <w:rPr>
          <w:szCs w:val="24"/>
        </w:rPr>
        <w:t xml:space="preserve"> e Doação.</w:t>
      </w:r>
    </w:p>
    <w:p w14:paraId="6A6E3D97" w14:textId="0A16B595" w:rsidR="00225157" w:rsidRPr="00B5216D" w:rsidRDefault="0022515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05E1FCA" wp14:editId="42AAD7E8">
            <wp:extent cx="4371975" cy="241306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71" cy="24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8561" w14:textId="77777777" w:rsidR="00D92B39" w:rsidRPr="00B5216D" w:rsidRDefault="00D92B39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4" w:name="_Toc88936851"/>
    </w:p>
    <w:p w14:paraId="1F1DC46F" w14:textId="2F29A9FC" w:rsidR="007E194E" w:rsidRPr="00B5216D" w:rsidRDefault="009E138B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t>3.</w:t>
      </w:r>
      <w:r w:rsidR="005965EE" w:rsidRPr="00B5216D">
        <w:rPr>
          <w:szCs w:val="24"/>
        </w:rPr>
        <w:t>3</w:t>
      </w:r>
      <w:r w:rsidR="00E75265" w:rsidRPr="00B5216D">
        <w:rPr>
          <w:szCs w:val="24"/>
        </w:rPr>
        <w:t xml:space="preserve"> </w:t>
      </w:r>
      <w:r w:rsidR="005965EE" w:rsidRPr="00B5216D">
        <w:rPr>
          <w:szCs w:val="24"/>
        </w:rPr>
        <w:t>Modelo DER (Diagrama de Entidade e Relacionamen</w:t>
      </w:r>
      <w:r w:rsidR="003F2793" w:rsidRPr="00B5216D">
        <w:rPr>
          <w:szCs w:val="24"/>
        </w:rPr>
        <w:t>to</w:t>
      </w:r>
      <w:bookmarkEnd w:id="14"/>
    </w:p>
    <w:p w14:paraId="7D4D1242" w14:textId="75BBC8C3" w:rsidR="003F2793" w:rsidRPr="00B5216D" w:rsidRDefault="00566D6E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28728BFA" wp14:editId="5C9A25C7">
            <wp:extent cx="4372516" cy="34113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89"/>
                    <a:stretch/>
                  </pic:blipFill>
                  <pic:spPr bwMode="auto">
                    <a:xfrm>
                      <a:off x="0" y="0"/>
                      <a:ext cx="4391611" cy="342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6FD46" w14:textId="77777777" w:rsidR="00F20CFC" w:rsidRDefault="00B9396B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15" w:name="_Toc88936852"/>
      <w:r w:rsidRPr="00B5216D">
        <w:rPr>
          <w:szCs w:val="24"/>
        </w:rPr>
        <w:br/>
      </w:r>
    </w:p>
    <w:p w14:paraId="29F7ACF2" w14:textId="77777777" w:rsidR="00A94180" w:rsidRDefault="00A94180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</w:p>
    <w:p w14:paraId="06167A0F" w14:textId="6811CF29" w:rsidR="003F2793" w:rsidRPr="00B5216D" w:rsidRDefault="003F2793" w:rsidP="00A94180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3.4 Sistema de Cadastro de Doadores Ativos</w:t>
      </w:r>
      <w:bookmarkEnd w:id="15"/>
    </w:p>
    <w:p w14:paraId="648A5C7E" w14:textId="5B344688" w:rsidR="003F2793" w:rsidRPr="00B5216D" w:rsidRDefault="007E3CA7" w:rsidP="00B5216D">
      <w:pPr>
        <w:spacing w:line="480" w:lineRule="auto"/>
        <w:ind w:firstLine="709"/>
        <w:rPr>
          <w:szCs w:val="24"/>
        </w:rPr>
      </w:pPr>
      <w:r w:rsidRPr="00B5216D">
        <w:rPr>
          <w:noProof/>
          <w:szCs w:val="24"/>
        </w:rPr>
        <w:drawing>
          <wp:inline distT="0" distB="0" distL="0" distR="0" wp14:anchorId="7F82B0CF" wp14:editId="79195DD2">
            <wp:extent cx="5760085" cy="183324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8C" w14:textId="77777777" w:rsidR="003F2793" w:rsidRPr="00B5216D" w:rsidRDefault="003F2793" w:rsidP="00B5216D">
      <w:pPr>
        <w:spacing w:line="480" w:lineRule="auto"/>
        <w:ind w:firstLine="709"/>
        <w:rPr>
          <w:szCs w:val="24"/>
        </w:rPr>
      </w:pPr>
    </w:p>
    <w:p w14:paraId="5B4B9980" w14:textId="0D3748FD" w:rsidR="00E156A4" w:rsidRPr="00B5216D" w:rsidRDefault="0038737F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Na modalidade de contribuição ativa, o plano escolhido e confirmado envia um documento formato </w:t>
      </w:r>
      <w:proofErr w:type="spellStart"/>
      <w:r w:rsidRPr="00B5216D">
        <w:rPr>
          <w:szCs w:val="24"/>
        </w:rPr>
        <w:t>xml</w:t>
      </w:r>
      <w:proofErr w:type="spellEnd"/>
      <w:r w:rsidRPr="00B5216D">
        <w:rPr>
          <w:szCs w:val="24"/>
        </w:rPr>
        <w:t xml:space="preserve"> para sistema do Banco-</w:t>
      </w:r>
      <w:proofErr w:type="spellStart"/>
      <w:r w:rsidRPr="00B5216D">
        <w:rPr>
          <w:szCs w:val="24"/>
        </w:rPr>
        <w:t>Pag</w:t>
      </w:r>
      <w:proofErr w:type="spellEnd"/>
      <w:r w:rsidRPr="00B5216D">
        <w:rPr>
          <w:szCs w:val="24"/>
        </w:rPr>
        <w:t xml:space="preserve"> onde será feito o processamento do pagamento do plano, todo esse processo bancário ocorre de forma segura através desse sistema de banco virtual onde ocorre de maneira terceirizada paralela ao site </w:t>
      </w:r>
      <w:r w:rsidR="00744155" w:rsidRPr="00B5216D">
        <w:rPr>
          <w:szCs w:val="24"/>
        </w:rPr>
        <w:t xml:space="preserve">da instituição </w:t>
      </w:r>
      <w:r w:rsidRPr="00B5216D">
        <w:rPr>
          <w:szCs w:val="24"/>
        </w:rPr>
        <w:t>conforme mostra o seguinte diagrama de caso de sequência de operação.</w:t>
      </w:r>
    </w:p>
    <w:p w14:paraId="26217BF1" w14:textId="77777777" w:rsidR="00626322" w:rsidRDefault="00626322" w:rsidP="00626322">
      <w:pPr>
        <w:pStyle w:val="Ttulo1"/>
        <w:spacing w:line="480" w:lineRule="auto"/>
        <w:jc w:val="both"/>
        <w:rPr>
          <w:szCs w:val="24"/>
        </w:rPr>
      </w:pPr>
      <w:bookmarkStart w:id="16" w:name="_Toc88936853"/>
    </w:p>
    <w:p w14:paraId="7B899129" w14:textId="75284D11" w:rsidR="003F6498" w:rsidRPr="00B5216D" w:rsidRDefault="00AD0C68" w:rsidP="00626322">
      <w:pPr>
        <w:pStyle w:val="Ttulo1"/>
        <w:spacing w:line="480" w:lineRule="auto"/>
        <w:jc w:val="both"/>
        <w:rPr>
          <w:b w:val="0"/>
          <w:color w:val="FF0000"/>
          <w:szCs w:val="24"/>
        </w:rPr>
      </w:pPr>
      <w:r w:rsidRPr="00B5216D">
        <w:rPr>
          <w:szCs w:val="24"/>
        </w:rPr>
        <w:t xml:space="preserve">4 </w:t>
      </w:r>
      <w:r w:rsidR="00E61FA9" w:rsidRPr="00B5216D">
        <w:rPr>
          <w:szCs w:val="24"/>
        </w:rPr>
        <w:t>REQUISITOS</w:t>
      </w:r>
      <w:bookmarkEnd w:id="16"/>
      <w:r w:rsidR="00956A8F" w:rsidRPr="00B5216D">
        <w:rPr>
          <w:szCs w:val="24"/>
        </w:rPr>
        <w:t xml:space="preserve"> </w:t>
      </w:r>
    </w:p>
    <w:p w14:paraId="6792CE47" w14:textId="77777777" w:rsidR="005B60F5" w:rsidRPr="00B5216D" w:rsidRDefault="005B60F5" w:rsidP="00B5216D">
      <w:pPr>
        <w:spacing w:line="480" w:lineRule="auto"/>
        <w:ind w:firstLine="709"/>
        <w:rPr>
          <w:color w:val="0070C0"/>
          <w:szCs w:val="24"/>
        </w:rPr>
      </w:pPr>
    </w:p>
    <w:p w14:paraId="0600586E" w14:textId="381EAA12" w:rsidR="003F6498" w:rsidRPr="00B5216D" w:rsidRDefault="00316182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7" w:name="_Toc88936854"/>
      <w:r w:rsidRPr="00B5216D">
        <w:rPr>
          <w:szCs w:val="24"/>
        </w:rPr>
        <w:t xml:space="preserve">4.1 </w:t>
      </w:r>
      <w:r w:rsidR="00E61FA9" w:rsidRPr="00B5216D">
        <w:rPr>
          <w:szCs w:val="24"/>
        </w:rPr>
        <w:t>Requisitos Funcionais (RF)</w:t>
      </w:r>
      <w:r w:rsidR="005935BE" w:rsidRPr="00B5216D">
        <w:rPr>
          <w:szCs w:val="24"/>
        </w:rPr>
        <w:t xml:space="preserve"> </w:t>
      </w:r>
      <w:bookmarkEnd w:id="17"/>
    </w:p>
    <w:p w14:paraId="564D373F" w14:textId="77777777" w:rsidR="003F6498" w:rsidRPr="00B5216D" w:rsidRDefault="003F6498" w:rsidP="00B5216D">
      <w:pPr>
        <w:spacing w:line="480" w:lineRule="auto"/>
        <w:ind w:firstLine="709"/>
        <w:rPr>
          <w:szCs w:val="24"/>
        </w:rPr>
      </w:pPr>
    </w:p>
    <w:p w14:paraId="3E36BC92" w14:textId="41435F5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A conexão com a internet é pré-condição para a realização dos requisitos funcionais e não funcionais do website. </w:t>
      </w:r>
    </w:p>
    <w:p w14:paraId="54ECF498" w14:textId="77777777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6DC52336" w14:textId="50ACED6F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[R01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avulsas. </w:t>
      </w:r>
    </w:p>
    <w:p w14:paraId="5A70AE90" w14:textId="2FE5A1E8" w:rsidR="00744155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[R02</w:t>
      </w:r>
      <w:proofErr w:type="gramStart"/>
      <w:r w:rsidRPr="00B5216D">
        <w:rPr>
          <w:szCs w:val="24"/>
        </w:rPr>
        <w:t>] Realizar</w:t>
      </w:r>
      <w:proofErr w:type="gramEnd"/>
      <w:r w:rsidRPr="00B5216D">
        <w:rPr>
          <w:szCs w:val="24"/>
        </w:rPr>
        <w:t xml:space="preserve"> doações mensais.</w:t>
      </w:r>
    </w:p>
    <w:p w14:paraId="1BAD5E89" w14:textId="2EB99FA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[R03] </w:t>
      </w:r>
      <w:r w:rsidR="00A67A97" w:rsidRPr="00B5216D">
        <w:rPr>
          <w:szCs w:val="24"/>
        </w:rPr>
        <w:t>Chat de apoio ao usuário C</w:t>
      </w:r>
      <w:r w:rsidR="00744155" w:rsidRPr="00B5216D">
        <w:rPr>
          <w:szCs w:val="24"/>
        </w:rPr>
        <w:t>C</w:t>
      </w:r>
      <w:r w:rsidR="00A67A97" w:rsidRPr="00B5216D">
        <w:rPr>
          <w:szCs w:val="24"/>
        </w:rPr>
        <w:t>V.</w:t>
      </w:r>
      <w:r w:rsidRPr="00B5216D">
        <w:rPr>
          <w:szCs w:val="24"/>
        </w:rPr>
        <w:t xml:space="preserve"> </w:t>
      </w:r>
    </w:p>
    <w:p w14:paraId="3F97E942" w14:textId="7B8F0C77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 xml:space="preserve">[R04] </w:t>
      </w:r>
      <w:r w:rsidR="00A67A97" w:rsidRPr="00B5216D">
        <w:rPr>
          <w:szCs w:val="24"/>
        </w:rPr>
        <w:t xml:space="preserve">Link para </w:t>
      </w:r>
      <w:proofErr w:type="spellStart"/>
      <w:r w:rsidR="00A67A97" w:rsidRPr="00B5216D">
        <w:rPr>
          <w:szCs w:val="24"/>
        </w:rPr>
        <w:t>MarktPlace</w:t>
      </w:r>
      <w:proofErr w:type="spellEnd"/>
      <w:r w:rsidRPr="00B5216D">
        <w:rPr>
          <w:szCs w:val="24"/>
        </w:rPr>
        <w:tab/>
        <w:t xml:space="preserve"> </w:t>
      </w:r>
    </w:p>
    <w:p w14:paraId="41DC648A" w14:textId="0FC21C24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[R05</w:t>
      </w:r>
      <w:proofErr w:type="gramStart"/>
      <w:r w:rsidRPr="00B5216D">
        <w:rPr>
          <w:szCs w:val="24"/>
        </w:rPr>
        <w:t xml:space="preserve">] </w:t>
      </w:r>
      <w:r w:rsidR="00A67A97" w:rsidRPr="00B5216D">
        <w:rPr>
          <w:szCs w:val="24"/>
        </w:rPr>
        <w:t>Acompanhar</w:t>
      </w:r>
      <w:proofErr w:type="gramEnd"/>
      <w:r w:rsidR="00A67A97" w:rsidRPr="00B5216D">
        <w:rPr>
          <w:szCs w:val="24"/>
        </w:rPr>
        <w:t xml:space="preserve"> eventos.</w:t>
      </w:r>
      <w:r w:rsidRPr="00B5216D">
        <w:rPr>
          <w:szCs w:val="24"/>
        </w:rPr>
        <w:t xml:space="preserve"> </w:t>
      </w:r>
    </w:p>
    <w:p w14:paraId="3F09DAA0" w14:textId="178101B9" w:rsidR="00E61FA9" w:rsidRPr="00B5216D" w:rsidRDefault="00E61FA9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lastRenderedPageBreak/>
        <w:t xml:space="preserve">[R06] Redirecionamento do usuário para o </w:t>
      </w:r>
      <w:proofErr w:type="spellStart"/>
      <w:r w:rsidRPr="00B5216D">
        <w:rPr>
          <w:szCs w:val="24"/>
        </w:rPr>
        <w:t>MarketPlace</w:t>
      </w:r>
      <w:proofErr w:type="spellEnd"/>
      <w:r w:rsidRPr="00B5216D">
        <w:rPr>
          <w:szCs w:val="24"/>
        </w:rPr>
        <w:t xml:space="preserve"> do Facebook. </w:t>
      </w:r>
    </w:p>
    <w:p w14:paraId="4B2BD1C6" w14:textId="42F977C0" w:rsidR="00744155" w:rsidRPr="00B5216D" w:rsidRDefault="00744155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[R07] Cadastro no Grupo de Apoio (CCV</w:t>
      </w:r>
      <w:proofErr w:type="gramStart"/>
      <w:r w:rsidRPr="00B5216D">
        <w:rPr>
          <w:szCs w:val="24"/>
        </w:rPr>
        <w:t xml:space="preserve">) </w:t>
      </w:r>
      <w:r w:rsidR="00D92B39" w:rsidRPr="00B5216D">
        <w:rPr>
          <w:szCs w:val="24"/>
        </w:rPr>
        <w:t>.</w:t>
      </w:r>
      <w:proofErr w:type="gramEnd"/>
    </w:p>
    <w:p w14:paraId="33B3E856" w14:textId="62A0BC7E" w:rsidR="00E61FA9" w:rsidRPr="00B5216D" w:rsidRDefault="00E61FA9" w:rsidP="00B5216D">
      <w:pPr>
        <w:spacing w:line="480" w:lineRule="auto"/>
        <w:ind w:firstLine="709"/>
        <w:rPr>
          <w:szCs w:val="24"/>
        </w:rPr>
      </w:pPr>
    </w:p>
    <w:p w14:paraId="4B042AD2" w14:textId="17AE9A99" w:rsidR="00FE00C3" w:rsidRPr="00B5216D" w:rsidRDefault="00FE00C3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8" w:name="_Toc88936855"/>
      <w:r w:rsidRPr="00B5216D">
        <w:rPr>
          <w:szCs w:val="24"/>
        </w:rPr>
        <w:t xml:space="preserve">4.2 </w:t>
      </w:r>
      <w:r w:rsidR="00FE6D04" w:rsidRPr="00B5216D">
        <w:rPr>
          <w:szCs w:val="24"/>
        </w:rPr>
        <w:t>Requisitos Não Funcionais</w:t>
      </w:r>
      <w:r w:rsidR="00B17685" w:rsidRPr="00B5216D">
        <w:rPr>
          <w:szCs w:val="24"/>
        </w:rPr>
        <w:t xml:space="preserve"> (RNF)</w:t>
      </w:r>
      <w:bookmarkEnd w:id="18"/>
    </w:p>
    <w:p w14:paraId="16231D82" w14:textId="5C2FC9AF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73AF2F6" w14:textId="3261C5D0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19" w:name="_Toc88936856"/>
      <w:r w:rsidRPr="00B5216D">
        <w:rPr>
          <w:szCs w:val="24"/>
        </w:rPr>
        <w:t>4.2.1 Performance</w:t>
      </w:r>
      <w:bookmarkEnd w:id="19"/>
    </w:p>
    <w:p w14:paraId="6BEE85B1" w14:textId="388BBBEE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B57133" w14:textId="7E47E724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[R08] O site deverá rodar tanto na versão web quanto por meio de dispositivos móveis na versão mobile.</w:t>
      </w:r>
    </w:p>
    <w:p w14:paraId="277B5DC5" w14:textId="42C914A0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06DD09BB" w14:textId="37660679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0" w:name="_Toc88936857"/>
      <w:r w:rsidRPr="00B5216D">
        <w:rPr>
          <w:szCs w:val="24"/>
        </w:rPr>
        <w:t>4.2.2 Segurança e Privacidade</w:t>
      </w:r>
      <w:bookmarkEnd w:id="20"/>
    </w:p>
    <w:p w14:paraId="692CF25B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7D5D8B46" w14:textId="3CB554D9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[R09] O sistema deve ser capaz de detectar e armazenar todas as transações feitas pelo usuário, não permitindo o acesso às informações dos demais usuários ou dos pacientes da Instituição.</w:t>
      </w:r>
    </w:p>
    <w:p w14:paraId="37291199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74BEA68" w14:textId="4FFE13B1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bookmarkStart w:id="21" w:name="_Toc88936858"/>
      <w:r w:rsidRPr="00B5216D">
        <w:rPr>
          <w:szCs w:val="24"/>
        </w:rPr>
        <w:t>4.2.3 Usabilidade</w:t>
      </w:r>
      <w:bookmarkEnd w:id="21"/>
    </w:p>
    <w:p w14:paraId="61465B25" w14:textId="63237F38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63D46CF2" w14:textId="23891A1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[R10]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5DBB850D" w14:textId="7DEC3E9A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172ABC8E" w14:textId="77777777" w:rsidR="00603D46" w:rsidRDefault="00603D46" w:rsidP="00B5216D">
      <w:pPr>
        <w:pStyle w:val="Ttulo2"/>
        <w:spacing w:line="480" w:lineRule="auto"/>
        <w:ind w:left="0" w:firstLine="709"/>
        <w:jc w:val="both"/>
        <w:rPr>
          <w:szCs w:val="24"/>
        </w:rPr>
      </w:pPr>
      <w:bookmarkStart w:id="22" w:name="_Toc88936859"/>
      <w:r>
        <w:rPr>
          <w:szCs w:val="24"/>
        </w:rPr>
        <w:br/>
      </w:r>
      <w:r>
        <w:rPr>
          <w:szCs w:val="24"/>
        </w:rPr>
        <w:br/>
      </w:r>
    </w:p>
    <w:p w14:paraId="5BC77CCB" w14:textId="6B2C223F" w:rsidR="0044686C" w:rsidRPr="00B5216D" w:rsidRDefault="0044686C" w:rsidP="00626322">
      <w:pPr>
        <w:pStyle w:val="Ttulo2"/>
        <w:spacing w:line="480" w:lineRule="auto"/>
        <w:ind w:left="0" w:firstLine="0"/>
        <w:jc w:val="both"/>
        <w:rPr>
          <w:szCs w:val="24"/>
        </w:rPr>
      </w:pPr>
      <w:r w:rsidRPr="00B5216D">
        <w:rPr>
          <w:szCs w:val="24"/>
        </w:rPr>
        <w:lastRenderedPageBreak/>
        <w:t>4.2.4 Aparência</w:t>
      </w:r>
      <w:bookmarkEnd w:id="22"/>
    </w:p>
    <w:p w14:paraId="35E43BA2" w14:textId="77777777" w:rsidR="0044686C" w:rsidRPr="00B5216D" w:rsidRDefault="0044686C" w:rsidP="00B5216D">
      <w:pPr>
        <w:spacing w:line="480" w:lineRule="auto"/>
        <w:ind w:firstLine="709"/>
        <w:rPr>
          <w:szCs w:val="24"/>
        </w:rPr>
      </w:pPr>
    </w:p>
    <w:p w14:paraId="58484347" w14:textId="20E32E9D" w:rsidR="0044686C" w:rsidRPr="00B5216D" w:rsidRDefault="0044686C" w:rsidP="00B5216D">
      <w:pPr>
        <w:spacing w:line="480" w:lineRule="auto"/>
        <w:ind w:firstLine="709"/>
        <w:rPr>
          <w:szCs w:val="24"/>
        </w:rPr>
      </w:pPr>
      <w:r w:rsidRPr="00B5216D">
        <w:rPr>
          <w:szCs w:val="24"/>
        </w:rPr>
        <w:t>[R11] O site deve estar de acordo com os padrões de logo e cores já utilizados pela Instituição.</w:t>
      </w:r>
    </w:p>
    <w:p w14:paraId="00DCBFEE" w14:textId="77777777" w:rsidR="006B1090" w:rsidRPr="00B5216D" w:rsidRDefault="006B1090" w:rsidP="00B5216D">
      <w:pPr>
        <w:pStyle w:val="Ttulo1"/>
        <w:spacing w:line="480" w:lineRule="auto"/>
        <w:ind w:firstLine="709"/>
        <w:jc w:val="both"/>
        <w:rPr>
          <w:szCs w:val="24"/>
        </w:rPr>
      </w:pPr>
    </w:p>
    <w:p w14:paraId="3E49FE76" w14:textId="496751EB" w:rsidR="00D82A52" w:rsidRPr="00B5216D" w:rsidRDefault="00F27BC5" w:rsidP="00626322">
      <w:pPr>
        <w:pStyle w:val="Ttulo1"/>
        <w:spacing w:line="480" w:lineRule="auto"/>
        <w:jc w:val="both"/>
        <w:rPr>
          <w:szCs w:val="24"/>
        </w:rPr>
      </w:pPr>
      <w:bookmarkStart w:id="23" w:name="_Toc88936862"/>
      <w:r w:rsidRPr="00B5216D">
        <w:rPr>
          <w:szCs w:val="24"/>
        </w:rPr>
        <w:t>5 Referências</w:t>
      </w:r>
      <w:bookmarkEnd w:id="23"/>
      <w:r w:rsidRPr="00B5216D">
        <w:rPr>
          <w:szCs w:val="24"/>
        </w:rPr>
        <w:t xml:space="preserve"> </w:t>
      </w:r>
    </w:p>
    <w:p w14:paraId="727B84DA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EB25E30" w14:textId="5743723C" w:rsidR="00AD1EAF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Raz</w:t>
      </w:r>
      <w:r w:rsidR="0032334C">
        <w:rPr>
          <w:color w:val="000000" w:themeColor="text1"/>
          <w:szCs w:val="24"/>
        </w:rPr>
        <w:t>õ</w:t>
      </w:r>
      <w:r w:rsidRPr="00B5216D">
        <w:rPr>
          <w:color w:val="000000" w:themeColor="text1"/>
          <w:szCs w:val="24"/>
        </w:rPr>
        <w:t>es para acreditar. Site de doações, 2021. Disponível em: https://voaa.me/. Acesso em: 07/11/2021, novembro 2021.</w:t>
      </w:r>
    </w:p>
    <w:p w14:paraId="588BD47A" w14:textId="77777777" w:rsidR="00D26395" w:rsidRPr="00B5216D" w:rsidRDefault="00D26395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16E2D4EC" w14:textId="531790AC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  <w:proofErr w:type="spellStart"/>
      <w:r w:rsidRPr="00B5216D">
        <w:rPr>
          <w:color w:val="000000" w:themeColor="text1"/>
          <w:szCs w:val="24"/>
        </w:rPr>
        <w:t>Va</w:t>
      </w:r>
      <w:r w:rsidR="000B5DEA">
        <w:rPr>
          <w:color w:val="000000" w:themeColor="text1"/>
          <w:szCs w:val="24"/>
        </w:rPr>
        <w:t>k</w:t>
      </w:r>
      <w:r w:rsidRPr="00B5216D">
        <w:rPr>
          <w:color w:val="000000" w:themeColor="text1"/>
          <w:szCs w:val="24"/>
        </w:rPr>
        <w:t>inha</w:t>
      </w:r>
      <w:proofErr w:type="spellEnd"/>
      <w:r w:rsidRPr="00B5216D">
        <w:rPr>
          <w:color w:val="000000" w:themeColor="text1"/>
          <w:szCs w:val="24"/>
        </w:rPr>
        <w:t>.</w:t>
      </w:r>
      <w:r w:rsidR="0032334C">
        <w:rPr>
          <w:color w:val="000000" w:themeColor="text1"/>
          <w:szCs w:val="24"/>
        </w:rPr>
        <w:t xml:space="preserve"> </w:t>
      </w:r>
      <w:r w:rsidRPr="00B5216D">
        <w:rPr>
          <w:color w:val="000000" w:themeColor="text1"/>
          <w:szCs w:val="24"/>
        </w:rPr>
        <w:t xml:space="preserve">Site de </w:t>
      </w:r>
      <w:r w:rsidR="00BB7EE9" w:rsidRPr="00B5216D">
        <w:rPr>
          <w:color w:val="000000" w:themeColor="text1"/>
          <w:szCs w:val="24"/>
        </w:rPr>
        <w:t>doações</w:t>
      </w:r>
      <w:r w:rsidR="0032334C">
        <w:rPr>
          <w:color w:val="000000" w:themeColor="text1"/>
          <w:szCs w:val="24"/>
        </w:rPr>
        <w:t>,</w:t>
      </w:r>
      <w:r w:rsidR="00B0353D">
        <w:rPr>
          <w:color w:val="000000" w:themeColor="text1"/>
          <w:szCs w:val="24"/>
        </w:rPr>
        <w:t xml:space="preserve"> </w:t>
      </w:r>
      <w:r w:rsidRPr="00B5216D">
        <w:rPr>
          <w:color w:val="000000" w:themeColor="text1"/>
          <w:szCs w:val="24"/>
        </w:rPr>
        <w:t xml:space="preserve">Vaquinha, 2021. Disponível em: https://www.vakinha.com.br/. Acesso em: 08/11/2021, </w:t>
      </w:r>
      <w:r w:rsidR="00A22040" w:rsidRPr="00B5216D">
        <w:rPr>
          <w:color w:val="000000" w:themeColor="text1"/>
          <w:szCs w:val="24"/>
        </w:rPr>
        <w:t>novembro</w:t>
      </w:r>
      <w:r w:rsidRPr="00B5216D">
        <w:rPr>
          <w:color w:val="000000" w:themeColor="text1"/>
          <w:szCs w:val="24"/>
        </w:rPr>
        <w:t xml:space="preserve"> 2021.</w:t>
      </w:r>
    </w:p>
    <w:p w14:paraId="38432F13" w14:textId="77777777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C5A021E" w14:textId="61AE3921" w:rsidR="00D82A52" w:rsidRPr="00B5216D" w:rsidRDefault="000E7621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>Nações Unidas Brasil. Saúde e Bem-Estar. ONU, 2021. Disponível em: https://brasil.un.org/pt-br/sdgs/3. Acesso em: 10/11/2021, novembro 2021.</w:t>
      </w:r>
    </w:p>
    <w:p w14:paraId="73D29475" w14:textId="709634CD" w:rsidR="00AD1EAF" w:rsidRPr="00B5216D" w:rsidRDefault="00AD1EAF" w:rsidP="00B5216D">
      <w:pPr>
        <w:spacing w:line="480" w:lineRule="auto"/>
        <w:ind w:firstLine="709"/>
        <w:rPr>
          <w:color w:val="000000" w:themeColor="text1"/>
          <w:szCs w:val="24"/>
        </w:rPr>
      </w:pPr>
    </w:p>
    <w:p w14:paraId="4D7496AE" w14:textId="2AF883F5" w:rsidR="00AD1EAF" w:rsidRPr="00B5216D" w:rsidRDefault="00A22040" w:rsidP="00B5216D">
      <w:pPr>
        <w:spacing w:line="480" w:lineRule="auto"/>
        <w:ind w:firstLine="709"/>
        <w:rPr>
          <w:color w:val="000000" w:themeColor="text1"/>
          <w:szCs w:val="24"/>
        </w:rPr>
      </w:pPr>
      <w:r w:rsidRPr="00B5216D">
        <w:rPr>
          <w:color w:val="000000" w:themeColor="text1"/>
          <w:szCs w:val="24"/>
        </w:rPr>
        <w:t xml:space="preserve">Reunião / Aula </w:t>
      </w:r>
      <w:r w:rsidR="00051A21" w:rsidRPr="00B5216D">
        <w:rPr>
          <w:color w:val="000000" w:themeColor="text1"/>
          <w:szCs w:val="24"/>
        </w:rPr>
        <w:t xml:space="preserve">- </w:t>
      </w:r>
      <w:r w:rsidRPr="00B5216D">
        <w:rPr>
          <w:color w:val="000000" w:themeColor="text1"/>
          <w:szCs w:val="24"/>
        </w:rPr>
        <w:t>Engenharia de Software I. Professor Orlando. Reunião em: 18/10/2021,</w:t>
      </w:r>
      <w:r w:rsidR="00C95807" w:rsidRPr="00B5216D">
        <w:rPr>
          <w:color w:val="000000" w:themeColor="text1"/>
          <w:szCs w:val="24"/>
        </w:rPr>
        <w:t xml:space="preserve"> outubro</w:t>
      </w:r>
      <w:r w:rsidRPr="00B5216D">
        <w:rPr>
          <w:color w:val="000000" w:themeColor="text1"/>
          <w:szCs w:val="24"/>
        </w:rPr>
        <w:t xml:space="preserve"> 2021.</w:t>
      </w:r>
      <w:r w:rsidR="00051A21" w:rsidRPr="00B5216D">
        <w:rPr>
          <w:color w:val="000000" w:themeColor="text1"/>
          <w:szCs w:val="24"/>
        </w:rPr>
        <w:t xml:space="preserve"> </w:t>
      </w:r>
      <w:r w:rsidRPr="00B5216D">
        <w:rPr>
          <w:color w:val="000000" w:themeColor="text1"/>
          <w:szCs w:val="24"/>
        </w:rPr>
        <w:t xml:space="preserve">Disponível no Microsoft Teams nos arquivos de aulas gravadas Engenharia de Software </w:t>
      </w:r>
      <w:r w:rsidR="00051A21" w:rsidRPr="00B5216D">
        <w:rPr>
          <w:color w:val="000000" w:themeColor="text1"/>
          <w:szCs w:val="24"/>
        </w:rPr>
        <w:t>I</w:t>
      </w:r>
      <w:r w:rsidRPr="00B5216D">
        <w:rPr>
          <w:color w:val="000000" w:themeColor="text1"/>
          <w:szCs w:val="24"/>
        </w:rPr>
        <w:t>. Acesso em: 28/1</w:t>
      </w:r>
      <w:r w:rsidR="00D26395" w:rsidRPr="00B5216D">
        <w:rPr>
          <w:color w:val="000000" w:themeColor="text1"/>
          <w:szCs w:val="24"/>
        </w:rPr>
        <w:t>0</w:t>
      </w:r>
      <w:r w:rsidRPr="00B5216D">
        <w:rPr>
          <w:color w:val="000000" w:themeColor="text1"/>
          <w:szCs w:val="24"/>
        </w:rPr>
        <w:t>/2021, outubro 2021.</w:t>
      </w:r>
    </w:p>
    <w:p w14:paraId="78F8F6A1" w14:textId="0471C452" w:rsidR="00D82A52" w:rsidRPr="00B5216D" w:rsidRDefault="00D82A52" w:rsidP="00B5216D">
      <w:pPr>
        <w:spacing w:line="480" w:lineRule="auto"/>
        <w:ind w:firstLine="709"/>
        <w:rPr>
          <w:color w:val="000000" w:themeColor="text1"/>
          <w:szCs w:val="24"/>
        </w:rPr>
      </w:pPr>
    </w:p>
    <w:sectPr w:rsidR="00D82A52" w:rsidRPr="00B5216D" w:rsidSect="00600D31">
      <w:headerReference w:type="default" r:id="rId13"/>
      <w:headerReference w:type="first" r:id="rId14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10C3" w14:textId="77777777" w:rsidR="00DE539B" w:rsidRDefault="00DE539B" w:rsidP="004F46F9">
      <w:pPr>
        <w:spacing w:line="240" w:lineRule="auto"/>
      </w:pPr>
      <w:r>
        <w:separator/>
      </w:r>
    </w:p>
  </w:endnote>
  <w:endnote w:type="continuationSeparator" w:id="0">
    <w:p w14:paraId="7D3A39E9" w14:textId="77777777" w:rsidR="00DE539B" w:rsidRDefault="00DE539B" w:rsidP="004F46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CB7D" w14:textId="77777777" w:rsidR="00DE539B" w:rsidRDefault="00DE539B" w:rsidP="004F46F9">
      <w:pPr>
        <w:spacing w:line="240" w:lineRule="auto"/>
      </w:pPr>
      <w:r>
        <w:separator/>
      </w:r>
    </w:p>
  </w:footnote>
  <w:footnote w:type="continuationSeparator" w:id="0">
    <w:p w14:paraId="7E8BE17B" w14:textId="77777777" w:rsidR="00DE539B" w:rsidRDefault="00DE539B" w:rsidP="004F46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571766"/>
      <w:docPartObj>
        <w:docPartGallery w:val="Page Numbers (Top of Page)"/>
        <w:docPartUnique/>
      </w:docPartObj>
    </w:sdtPr>
    <w:sdtEndPr/>
    <w:sdtContent>
      <w:p w14:paraId="21F66CAF" w14:textId="77777777" w:rsidR="00647A1E" w:rsidRDefault="00DE539B">
        <w:pPr>
          <w:pStyle w:val="Cabealho"/>
          <w:jc w:val="right"/>
        </w:pPr>
      </w:p>
    </w:sdtContent>
  </w:sdt>
  <w:p w14:paraId="05B449F3" w14:textId="77777777" w:rsidR="00647A1E" w:rsidRDefault="00647A1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070575"/>
      <w:docPartObj>
        <w:docPartGallery w:val="Page Numbers (Top of Page)"/>
        <w:docPartUnique/>
      </w:docPartObj>
    </w:sdtPr>
    <w:sdtEndPr/>
    <w:sdtContent>
      <w:p w14:paraId="3DC42EB8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33</w:t>
        </w:r>
        <w:r>
          <w:fldChar w:fldCharType="end"/>
        </w:r>
      </w:p>
    </w:sdtContent>
  </w:sdt>
  <w:p w14:paraId="2A411725" w14:textId="77777777" w:rsidR="00647A1E" w:rsidRDefault="00647A1E" w:rsidP="006D1D81">
    <w:pPr>
      <w:pStyle w:val="Cabealho"/>
      <w:tabs>
        <w:tab w:val="clear" w:pos="4252"/>
        <w:tab w:val="clear" w:pos="8504"/>
        <w:tab w:val="left" w:pos="797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354820"/>
      <w:docPartObj>
        <w:docPartGallery w:val="Page Numbers (Top of Page)"/>
        <w:docPartUnique/>
      </w:docPartObj>
    </w:sdtPr>
    <w:sdtEndPr/>
    <w:sdtContent>
      <w:p w14:paraId="0EC9481E" w14:textId="77777777" w:rsidR="00647A1E" w:rsidRDefault="00647A1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3BD2">
          <w:rPr>
            <w:noProof/>
          </w:rPr>
          <w:t>14</w:t>
        </w:r>
        <w:r>
          <w:fldChar w:fldCharType="end"/>
        </w:r>
      </w:p>
    </w:sdtContent>
  </w:sdt>
  <w:p w14:paraId="5AE061CA" w14:textId="77777777" w:rsidR="00647A1E" w:rsidRDefault="00647A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6471F"/>
    <w:multiLevelType w:val="multilevel"/>
    <w:tmpl w:val="8BBA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0736"/>
    <w:multiLevelType w:val="multilevel"/>
    <w:tmpl w:val="913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A6EAB"/>
    <w:multiLevelType w:val="multilevel"/>
    <w:tmpl w:val="E98C5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A53036E"/>
    <w:multiLevelType w:val="multilevel"/>
    <w:tmpl w:val="A9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DA"/>
    <w:rsid w:val="00002492"/>
    <w:rsid w:val="0000281C"/>
    <w:rsid w:val="00002B6B"/>
    <w:rsid w:val="00003372"/>
    <w:rsid w:val="00004DD1"/>
    <w:rsid w:val="00006397"/>
    <w:rsid w:val="00006930"/>
    <w:rsid w:val="00006E2A"/>
    <w:rsid w:val="00010675"/>
    <w:rsid w:val="000108BC"/>
    <w:rsid w:val="00010CE6"/>
    <w:rsid w:val="00011FD8"/>
    <w:rsid w:val="00013C13"/>
    <w:rsid w:val="00014911"/>
    <w:rsid w:val="00014C80"/>
    <w:rsid w:val="00015693"/>
    <w:rsid w:val="000165D9"/>
    <w:rsid w:val="000167FC"/>
    <w:rsid w:val="000225B6"/>
    <w:rsid w:val="00022663"/>
    <w:rsid w:val="00022CE0"/>
    <w:rsid w:val="00024197"/>
    <w:rsid w:val="00025A9C"/>
    <w:rsid w:val="000262AD"/>
    <w:rsid w:val="00026BC2"/>
    <w:rsid w:val="00032CF3"/>
    <w:rsid w:val="000338BF"/>
    <w:rsid w:val="0003391F"/>
    <w:rsid w:val="0003402A"/>
    <w:rsid w:val="000340C0"/>
    <w:rsid w:val="00034C22"/>
    <w:rsid w:val="000354AB"/>
    <w:rsid w:val="00035919"/>
    <w:rsid w:val="00036559"/>
    <w:rsid w:val="000403A2"/>
    <w:rsid w:val="0004181A"/>
    <w:rsid w:val="000423F6"/>
    <w:rsid w:val="000424BA"/>
    <w:rsid w:val="000425E0"/>
    <w:rsid w:val="00042AB5"/>
    <w:rsid w:val="00043FFE"/>
    <w:rsid w:val="00044007"/>
    <w:rsid w:val="00044C88"/>
    <w:rsid w:val="00044DE9"/>
    <w:rsid w:val="0004659A"/>
    <w:rsid w:val="00047FCD"/>
    <w:rsid w:val="00050CFF"/>
    <w:rsid w:val="00050FF9"/>
    <w:rsid w:val="00051A21"/>
    <w:rsid w:val="00052539"/>
    <w:rsid w:val="00052F61"/>
    <w:rsid w:val="00054960"/>
    <w:rsid w:val="00055527"/>
    <w:rsid w:val="000564E7"/>
    <w:rsid w:val="00056B20"/>
    <w:rsid w:val="00056E3B"/>
    <w:rsid w:val="000575D6"/>
    <w:rsid w:val="0006060F"/>
    <w:rsid w:val="000635FD"/>
    <w:rsid w:val="000639B4"/>
    <w:rsid w:val="000640F8"/>
    <w:rsid w:val="000664E8"/>
    <w:rsid w:val="00066ABF"/>
    <w:rsid w:val="000704BD"/>
    <w:rsid w:val="00070F21"/>
    <w:rsid w:val="00071700"/>
    <w:rsid w:val="000718B8"/>
    <w:rsid w:val="000719A9"/>
    <w:rsid w:val="00072993"/>
    <w:rsid w:val="00073349"/>
    <w:rsid w:val="00073A5D"/>
    <w:rsid w:val="00073F55"/>
    <w:rsid w:val="0007514F"/>
    <w:rsid w:val="00075691"/>
    <w:rsid w:val="00077B9A"/>
    <w:rsid w:val="00077C30"/>
    <w:rsid w:val="000803E0"/>
    <w:rsid w:val="0008069A"/>
    <w:rsid w:val="00080DD2"/>
    <w:rsid w:val="00080E8A"/>
    <w:rsid w:val="00081473"/>
    <w:rsid w:val="00082586"/>
    <w:rsid w:val="00082ED5"/>
    <w:rsid w:val="000845EA"/>
    <w:rsid w:val="00086AA1"/>
    <w:rsid w:val="000879FB"/>
    <w:rsid w:val="00090DCD"/>
    <w:rsid w:val="000919C0"/>
    <w:rsid w:val="00091E36"/>
    <w:rsid w:val="0009427F"/>
    <w:rsid w:val="00094672"/>
    <w:rsid w:val="0009498B"/>
    <w:rsid w:val="00094AC6"/>
    <w:rsid w:val="000957AD"/>
    <w:rsid w:val="00095A88"/>
    <w:rsid w:val="00095D7A"/>
    <w:rsid w:val="00095EDC"/>
    <w:rsid w:val="000960C6"/>
    <w:rsid w:val="0009621D"/>
    <w:rsid w:val="0009643D"/>
    <w:rsid w:val="00096EB0"/>
    <w:rsid w:val="00097193"/>
    <w:rsid w:val="000971E8"/>
    <w:rsid w:val="00097651"/>
    <w:rsid w:val="00097E11"/>
    <w:rsid w:val="000A045B"/>
    <w:rsid w:val="000A056C"/>
    <w:rsid w:val="000A146D"/>
    <w:rsid w:val="000A1B51"/>
    <w:rsid w:val="000A2F71"/>
    <w:rsid w:val="000A5156"/>
    <w:rsid w:val="000A7BBC"/>
    <w:rsid w:val="000B047E"/>
    <w:rsid w:val="000B0560"/>
    <w:rsid w:val="000B0A70"/>
    <w:rsid w:val="000B2565"/>
    <w:rsid w:val="000B26BF"/>
    <w:rsid w:val="000B302A"/>
    <w:rsid w:val="000B32DE"/>
    <w:rsid w:val="000B3357"/>
    <w:rsid w:val="000B35FF"/>
    <w:rsid w:val="000B4237"/>
    <w:rsid w:val="000B4EF3"/>
    <w:rsid w:val="000B5DEA"/>
    <w:rsid w:val="000B6739"/>
    <w:rsid w:val="000B675A"/>
    <w:rsid w:val="000B7002"/>
    <w:rsid w:val="000B71B1"/>
    <w:rsid w:val="000C0FF8"/>
    <w:rsid w:val="000C24D3"/>
    <w:rsid w:val="000C4BB2"/>
    <w:rsid w:val="000C5A1A"/>
    <w:rsid w:val="000C5BD9"/>
    <w:rsid w:val="000C6E4B"/>
    <w:rsid w:val="000C7098"/>
    <w:rsid w:val="000C7226"/>
    <w:rsid w:val="000C781D"/>
    <w:rsid w:val="000D019E"/>
    <w:rsid w:val="000D0319"/>
    <w:rsid w:val="000D08DC"/>
    <w:rsid w:val="000D0F12"/>
    <w:rsid w:val="000D2A5E"/>
    <w:rsid w:val="000D2F86"/>
    <w:rsid w:val="000D3215"/>
    <w:rsid w:val="000D46A0"/>
    <w:rsid w:val="000D4F37"/>
    <w:rsid w:val="000D5595"/>
    <w:rsid w:val="000D6FB6"/>
    <w:rsid w:val="000D7C4C"/>
    <w:rsid w:val="000E14F6"/>
    <w:rsid w:val="000E177D"/>
    <w:rsid w:val="000E22B0"/>
    <w:rsid w:val="000E22D2"/>
    <w:rsid w:val="000E3FC5"/>
    <w:rsid w:val="000E52D4"/>
    <w:rsid w:val="000E577B"/>
    <w:rsid w:val="000E57AB"/>
    <w:rsid w:val="000E5BA7"/>
    <w:rsid w:val="000E6954"/>
    <w:rsid w:val="000E6C88"/>
    <w:rsid w:val="000E7621"/>
    <w:rsid w:val="000E78AF"/>
    <w:rsid w:val="000E7A3E"/>
    <w:rsid w:val="000E7AC0"/>
    <w:rsid w:val="000E7F31"/>
    <w:rsid w:val="000F01B3"/>
    <w:rsid w:val="000F05DC"/>
    <w:rsid w:val="000F05DF"/>
    <w:rsid w:val="000F0BFC"/>
    <w:rsid w:val="000F3A44"/>
    <w:rsid w:val="000F4867"/>
    <w:rsid w:val="000F5850"/>
    <w:rsid w:val="000F6AB9"/>
    <w:rsid w:val="001009D3"/>
    <w:rsid w:val="00101D09"/>
    <w:rsid w:val="0010320A"/>
    <w:rsid w:val="00105572"/>
    <w:rsid w:val="00105BF7"/>
    <w:rsid w:val="00105E12"/>
    <w:rsid w:val="00106A66"/>
    <w:rsid w:val="00106D2C"/>
    <w:rsid w:val="001071D7"/>
    <w:rsid w:val="0010721F"/>
    <w:rsid w:val="001077EF"/>
    <w:rsid w:val="00110E79"/>
    <w:rsid w:val="001115BC"/>
    <w:rsid w:val="00111E15"/>
    <w:rsid w:val="00112462"/>
    <w:rsid w:val="001125A3"/>
    <w:rsid w:val="00112E45"/>
    <w:rsid w:val="001133BE"/>
    <w:rsid w:val="00113C66"/>
    <w:rsid w:val="0011584D"/>
    <w:rsid w:val="00115A29"/>
    <w:rsid w:val="00116377"/>
    <w:rsid w:val="00116541"/>
    <w:rsid w:val="00116BCE"/>
    <w:rsid w:val="00117F86"/>
    <w:rsid w:val="00120F7E"/>
    <w:rsid w:val="00121DF3"/>
    <w:rsid w:val="001227E7"/>
    <w:rsid w:val="00122DAD"/>
    <w:rsid w:val="00123DBE"/>
    <w:rsid w:val="001249E9"/>
    <w:rsid w:val="001264F5"/>
    <w:rsid w:val="001329BC"/>
    <w:rsid w:val="001348EF"/>
    <w:rsid w:val="00134EED"/>
    <w:rsid w:val="00134FAB"/>
    <w:rsid w:val="00135422"/>
    <w:rsid w:val="00135FA1"/>
    <w:rsid w:val="0013684A"/>
    <w:rsid w:val="00140FDF"/>
    <w:rsid w:val="0014115D"/>
    <w:rsid w:val="001419B8"/>
    <w:rsid w:val="00144699"/>
    <w:rsid w:val="0014797B"/>
    <w:rsid w:val="00147EF6"/>
    <w:rsid w:val="00151561"/>
    <w:rsid w:val="00152DDD"/>
    <w:rsid w:val="001540CD"/>
    <w:rsid w:val="0015651D"/>
    <w:rsid w:val="001567CE"/>
    <w:rsid w:val="0015752A"/>
    <w:rsid w:val="00157818"/>
    <w:rsid w:val="00160214"/>
    <w:rsid w:val="00160AD5"/>
    <w:rsid w:val="00160F3E"/>
    <w:rsid w:val="001618D9"/>
    <w:rsid w:val="001621C6"/>
    <w:rsid w:val="001625EB"/>
    <w:rsid w:val="00162BEC"/>
    <w:rsid w:val="00163B3E"/>
    <w:rsid w:val="00164199"/>
    <w:rsid w:val="001665FC"/>
    <w:rsid w:val="00166675"/>
    <w:rsid w:val="00166737"/>
    <w:rsid w:val="00166978"/>
    <w:rsid w:val="00170F0F"/>
    <w:rsid w:val="00171CBD"/>
    <w:rsid w:val="0017264D"/>
    <w:rsid w:val="00172CF7"/>
    <w:rsid w:val="0017485F"/>
    <w:rsid w:val="00174981"/>
    <w:rsid w:val="00174FA9"/>
    <w:rsid w:val="00175D1B"/>
    <w:rsid w:val="001768EB"/>
    <w:rsid w:val="00180474"/>
    <w:rsid w:val="00180F9D"/>
    <w:rsid w:val="001810E0"/>
    <w:rsid w:val="0018253B"/>
    <w:rsid w:val="00182A82"/>
    <w:rsid w:val="00182D5C"/>
    <w:rsid w:val="00183AAA"/>
    <w:rsid w:val="00183BCD"/>
    <w:rsid w:val="00183F57"/>
    <w:rsid w:val="001852D7"/>
    <w:rsid w:val="00185ADF"/>
    <w:rsid w:val="00185DB9"/>
    <w:rsid w:val="00187517"/>
    <w:rsid w:val="00187E4B"/>
    <w:rsid w:val="001908AA"/>
    <w:rsid w:val="001912C5"/>
    <w:rsid w:val="001913F9"/>
    <w:rsid w:val="00192D6E"/>
    <w:rsid w:val="00193086"/>
    <w:rsid w:val="00194AEB"/>
    <w:rsid w:val="001951A1"/>
    <w:rsid w:val="0019566E"/>
    <w:rsid w:val="00197169"/>
    <w:rsid w:val="001977F0"/>
    <w:rsid w:val="001A01D2"/>
    <w:rsid w:val="001A03F4"/>
    <w:rsid w:val="001A0407"/>
    <w:rsid w:val="001A07D0"/>
    <w:rsid w:val="001A0BA0"/>
    <w:rsid w:val="001A1C60"/>
    <w:rsid w:val="001A1E31"/>
    <w:rsid w:val="001A2176"/>
    <w:rsid w:val="001A2DA3"/>
    <w:rsid w:val="001A4240"/>
    <w:rsid w:val="001A4F0B"/>
    <w:rsid w:val="001A5134"/>
    <w:rsid w:val="001A58AB"/>
    <w:rsid w:val="001A5FC0"/>
    <w:rsid w:val="001A6389"/>
    <w:rsid w:val="001A69D6"/>
    <w:rsid w:val="001B2649"/>
    <w:rsid w:val="001B2D80"/>
    <w:rsid w:val="001B2E58"/>
    <w:rsid w:val="001B3431"/>
    <w:rsid w:val="001B3B24"/>
    <w:rsid w:val="001B48C7"/>
    <w:rsid w:val="001B4BE2"/>
    <w:rsid w:val="001B5740"/>
    <w:rsid w:val="001B57A0"/>
    <w:rsid w:val="001B5BCA"/>
    <w:rsid w:val="001B73E9"/>
    <w:rsid w:val="001C0211"/>
    <w:rsid w:val="001C0BEF"/>
    <w:rsid w:val="001C3CE6"/>
    <w:rsid w:val="001C42F6"/>
    <w:rsid w:val="001C5B13"/>
    <w:rsid w:val="001C5DD7"/>
    <w:rsid w:val="001C5E8D"/>
    <w:rsid w:val="001C5EB5"/>
    <w:rsid w:val="001C76CC"/>
    <w:rsid w:val="001C76FE"/>
    <w:rsid w:val="001D2F9A"/>
    <w:rsid w:val="001D4CBF"/>
    <w:rsid w:val="001D5273"/>
    <w:rsid w:val="001D52EA"/>
    <w:rsid w:val="001E0098"/>
    <w:rsid w:val="001E079C"/>
    <w:rsid w:val="001E1EE0"/>
    <w:rsid w:val="001E2250"/>
    <w:rsid w:val="001E28C1"/>
    <w:rsid w:val="001E2B9B"/>
    <w:rsid w:val="001E2C0D"/>
    <w:rsid w:val="001E2C4C"/>
    <w:rsid w:val="001E2ED8"/>
    <w:rsid w:val="001E494B"/>
    <w:rsid w:val="001E54DB"/>
    <w:rsid w:val="001E5AD7"/>
    <w:rsid w:val="001E5C61"/>
    <w:rsid w:val="001E6EE4"/>
    <w:rsid w:val="001E6F58"/>
    <w:rsid w:val="001E758D"/>
    <w:rsid w:val="001F084F"/>
    <w:rsid w:val="001F0FC2"/>
    <w:rsid w:val="001F12BA"/>
    <w:rsid w:val="001F1562"/>
    <w:rsid w:val="001F17B2"/>
    <w:rsid w:val="001F2000"/>
    <w:rsid w:val="001F2EB3"/>
    <w:rsid w:val="001F3F44"/>
    <w:rsid w:val="001F4D59"/>
    <w:rsid w:val="001F521B"/>
    <w:rsid w:val="001F5834"/>
    <w:rsid w:val="001F6374"/>
    <w:rsid w:val="001F6EF5"/>
    <w:rsid w:val="001F7487"/>
    <w:rsid w:val="00200055"/>
    <w:rsid w:val="00200E37"/>
    <w:rsid w:val="00204134"/>
    <w:rsid w:val="00204661"/>
    <w:rsid w:val="002059E0"/>
    <w:rsid w:val="002066C9"/>
    <w:rsid w:val="00206A26"/>
    <w:rsid w:val="002076C0"/>
    <w:rsid w:val="00207CF9"/>
    <w:rsid w:val="00207E79"/>
    <w:rsid w:val="002117D8"/>
    <w:rsid w:val="00211CEF"/>
    <w:rsid w:val="00212355"/>
    <w:rsid w:val="00212F1F"/>
    <w:rsid w:val="0021317A"/>
    <w:rsid w:val="002139F1"/>
    <w:rsid w:val="00214E2F"/>
    <w:rsid w:val="00214F75"/>
    <w:rsid w:val="0021523E"/>
    <w:rsid w:val="002161C0"/>
    <w:rsid w:val="002169D2"/>
    <w:rsid w:val="00216A15"/>
    <w:rsid w:val="00216F60"/>
    <w:rsid w:val="002172B1"/>
    <w:rsid w:val="0021799F"/>
    <w:rsid w:val="00220BD6"/>
    <w:rsid w:val="00221049"/>
    <w:rsid w:val="002224A6"/>
    <w:rsid w:val="00223F29"/>
    <w:rsid w:val="0022400D"/>
    <w:rsid w:val="00224B0D"/>
    <w:rsid w:val="00225157"/>
    <w:rsid w:val="00225237"/>
    <w:rsid w:val="0022613A"/>
    <w:rsid w:val="002265B0"/>
    <w:rsid w:val="00227531"/>
    <w:rsid w:val="002309B2"/>
    <w:rsid w:val="00230C60"/>
    <w:rsid w:val="00230F50"/>
    <w:rsid w:val="002311B9"/>
    <w:rsid w:val="002314C9"/>
    <w:rsid w:val="002317E1"/>
    <w:rsid w:val="00231C98"/>
    <w:rsid w:val="0023334E"/>
    <w:rsid w:val="00233F02"/>
    <w:rsid w:val="00235B3B"/>
    <w:rsid w:val="00236860"/>
    <w:rsid w:val="00240257"/>
    <w:rsid w:val="002408FA"/>
    <w:rsid w:val="00240DA1"/>
    <w:rsid w:val="00243C02"/>
    <w:rsid w:val="00245D8E"/>
    <w:rsid w:val="00247B09"/>
    <w:rsid w:val="002504C0"/>
    <w:rsid w:val="002511E3"/>
    <w:rsid w:val="00251450"/>
    <w:rsid w:val="0025185C"/>
    <w:rsid w:val="00252592"/>
    <w:rsid w:val="0025283E"/>
    <w:rsid w:val="00252EF0"/>
    <w:rsid w:val="00252F09"/>
    <w:rsid w:val="00253FAA"/>
    <w:rsid w:val="00254061"/>
    <w:rsid w:val="0025466E"/>
    <w:rsid w:val="00254A90"/>
    <w:rsid w:val="00254D8B"/>
    <w:rsid w:val="00255161"/>
    <w:rsid w:val="002556C2"/>
    <w:rsid w:val="00255BCC"/>
    <w:rsid w:val="00256B36"/>
    <w:rsid w:val="00256F6E"/>
    <w:rsid w:val="00257277"/>
    <w:rsid w:val="00257D03"/>
    <w:rsid w:val="00257F91"/>
    <w:rsid w:val="00260200"/>
    <w:rsid w:val="0026053D"/>
    <w:rsid w:val="00261618"/>
    <w:rsid w:val="00262146"/>
    <w:rsid w:val="00262CFB"/>
    <w:rsid w:val="00264212"/>
    <w:rsid w:val="002644C4"/>
    <w:rsid w:val="00264965"/>
    <w:rsid w:val="00264C53"/>
    <w:rsid w:val="0026597B"/>
    <w:rsid w:val="00266173"/>
    <w:rsid w:val="00266CC6"/>
    <w:rsid w:val="00267FD3"/>
    <w:rsid w:val="0027015B"/>
    <w:rsid w:val="00270DDB"/>
    <w:rsid w:val="002715A0"/>
    <w:rsid w:val="00274634"/>
    <w:rsid w:val="00275E0C"/>
    <w:rsid w:val="00275FF0"/>
    <w:rsid w:val="00276607"/>
    <w:rsid w:val="00277440"/>
    <w:rsid w:val="00277816"/>
    <w:rsid w:val="002778CA"/>
    <w:rsid w:val="00282019"/>
    <w:rsid w:val="00283685"/>
    <w:rsid w:val="00283A93"/>
    <w:rsid w:val="00283C02"/>
    <w:rsid w:val="002842EC"/>
    <w:rsid w:val="00285FFB"/>
    <w:rsid w:val="0028690D"/>
    <w:rsid w:val="00287C82"/>
    <w:rsid w:val="00291F5A"/>
    <w:rsid w:val="002925F2"/>
    <w:rsid w:val="002929CB"/>
    <w:rsid w:val="00292A49"/>
    <w:rsid w:val="0029384A"/>
    <w:rsid w:val="00293B0E"/>
    <w:rsid w:val="00295F3D"/>
    <w:rsid w:val="0029639C"/>
    <w:rsid w:val="0029713A"/>
    <w:rsid w:val="002976B2"/>
    <w:rsid w:val="0029779B"/>
    <w:rsid w:val="002977AA"/>
    <w:rsid w:val="00297B2C"/>
    <w:rsid w:val="002A0ECD"/>
    <w:rsid w:val="002A10D8"/>
    <w:rsid w:val="002A135E"/>
    <w:rsid w:val="002A21BD"/>
    <w:rsid w:val="002A2321"/>
    <w:rsid w:val="002A3939"/>
    <w:rsid w:val="002A4E3A"/>
    <w:rsid w:val="002A4EA3"/>
    <w:rsid w:val="002A6164"/>
    <w:rsid w:val="002A6889"/>
    <w:rsid w:val="002A6D0F"/>
    <w:rsid w:val="002B0B13"/>
    <w:rsid w:val="002B11B4"/>
    <w:rsid w:val="002B11DA"/>
    <w:rsid w:val="002B16BE"/>
    <w:rsid w:val="002B181A"/>
    <w:rsid w:val="002B22E7"/>
    <w:rsid w:val="002B2DF8"/>
    <w:rsid w:val="002B3D21"/>
    <w:rsid w:val="002B3D6F"/>
    <w:rsid w:val="002B719C"/>
    <w:rsid w:val="002B7580"/>
    <w:rsid w:val="002B7721"/>
    <w:rsid w:val="002C0E5B"/>
    <w:rsid w:val="002C169B"/>
    <w:rsid w:val="002C27BC"/>
    <w:rsid w:val="002C33F6"/>
    <w:rsid w:val="002C3C21"/>
    <w:rsid w:val="002C4EAB"/>
    <w:rsid w:val="002C5A1F"/>
    <w:rsid w:val="002C5A2A"/>
    <w:rsid w:val="002C7415"/>
    <w:rsid w:val="002C79D4"/>
    <w:rsid w:val="002D0E6E"/>
    <w:rsid w:val="002D1149"/>
    <w:rsid w:val="002D139E"/>
    <w:rsid w:val="002D2ECA"/>
    <w:rsid w:val="002D3268"/>
    <w:rsid w:val="002D3872"/>
    <w:rsid w:val="002D3C53"/>
    <w:rsid w:val="002D3CAF"/>
    <w:rsid w:val="002D437E"/>
    <w:rsid w:val="002D460A"/>
    <w:rsid w:val="002D483F"/>
    <w:rsid w:val="002D50BD"/>
    <w:rsid w:val="002D6C67"/>
    <w:rsid w:val="002D7E81"/>
    <w:rsid w:val="002E0163"/>
    <w:rsid w:val="002E0310"/>
    <w:rsid w:val="002E1325"/>
    <w:rsid w:val="002E13A4"/>
    <w:rsid w:val="002E22D2"/>
    <w:rsid w:val="002E29EA"/>
    <w:rsid w:val="002E2D4B"/>
    <w:rsid w:val="002E6DC0"/>
    <w:rsid w:val="002F03B4"/>
    <w:rsid w:val="002F0978"/>
    <w:rsid w:val="002F2039"/>
    <w:rsid w:val="002F262C"/>
    <w:rsid w:val="002F3328"/>
    <w:rsid w:val="002F3443"/>
    <w:rsid w:val="002F44A1"/>
    <w:rsid w:val="002F681C"/>
    <w:rsid w:val="002F6F83"/>
    <w:rsid w:val="002F7D90"/>
    <w:rsid w:val="0030016D"/>
    <w:rsid w:val="00300751"/>
    <w:rsid w:val="00302825"/>
    <w:rsid w:val="003039B3"/>
    <w:rsid w:val="003050B8"/>
    <w:rsid w:val="00307453"/>
    <w:rsid w:val="00307C45"/>
    <w:rsid w:val="003106CA"/>
    <w:rsid w:val="00310E17"/>
    <w:rsid w:val="00310E80"/>
    <w:rsid w:val="0031226E"/>
    <w:rsid w:val="00313FC5"/>
    <w:rsid w:val="003140CC"/>
    <w:rsid w:val="00315128"/>
    <w:rsid w:val="0031615B"/>
    <w:rsid w:val="00316182"/>
    <w:rsid w:val="003174D1"/>
    <w:rsid w:val="00317B2B"/>
    <w:rsid w:val="0032069B"/>
    <w:rsid w:val="00322639"/>
    <w:rsid w:val="003231C2"/>
    <w:rsid w:val="0032334C"/>
    <w:rsid w:val="003243FC"/>
    <w:rsid w:val="00324BA7"/>
    <w:rsid w:val="00326029"/>
    <w:rsid w:val="0033004B"/>
    <w:rsid w:val="00333953"/>
    <w:rsid w:val="00333B75"/>
    <w:rsid w:val="00334E8D"/>
    <w:rsid w:val="0033510C"/>
    <w:rsid w:val="00335DF6"/>
    <w:rsid w:val="003365BE"/>
    <w:rsid w:val="00336D5A"/>
    <w:rsid w:val="003372AF"/>
    <w:rsid w:val="00341383"/>
    <w:rsid w:val="003414BB"/>
    <w:rsid w:val="00341902"/>
    <w:rsid w:val="00341CBA"/>
    <w:rsid w:val="003422F7"/>
    <w:rsid w:val="0034315E"/>
    <w:rsid w:val="00343469"/>
    <w:rsid w:val="00343782"/>
    <w:rsid w:val="00343977"/>
    <w:rsid w:val="00343BF9"/>
    <w:rsid w:val="00343D66"/>
    <w:rsid w:val="00344F2D"/>
    <w:rsid w:val="0034525C"/>
    <w:rsid w:val="0034538A"/>
    <w:rsid w:val="00345DBB"/>
    <w:rsid w:val="00346285"/>
    <w:rsid w:val="0034664C"/>
    <w:rsid w:val="00352F4B"/>
    <w:rsid w:val="0035307A"/>
    <w:rsid w:val="00353AB6"/>
    <w:rsid w:val="003551D9"/>
    <w:rsid w:val="003557E2"/>
    <w:rsid w:val="00355B08"/>
    <w:rsid w:val="00355F3D"/>
    <w:rsid w:val="00356249"/>
    <w:rsid w:val="00356626"/>
    <w:rsid w:val="00357811"/>
    <w:rsid w:val="003600C8"/>
    <w:rsid w:val="0036073C"/>
    <w:rsid w:val="0036095C"/>
    <w:rsid w:val="003618C7"/>
    <w:rsid w:val="0036220F"/>
    <w:rsid w:val="003631E6"/>
    <w:rsid w:val="00363BD4"/>
    <w:rsid w:val="00363FBF"/>
    <w:rsid w:val="003649B2"/>
    <w:rsid w:val="003665B2"/>
    <w:rsid w:val="00366BB3"/>
    <w:rsid w:val="003675A8"/>
    <w:rsid w:val="003709DE"/>
    <w:rsid w:val="003710C8"/>
    <w:rsid w:val="00371BB8"/>
    <w:rsid w:val="00371F66"/>
    <w:rsid w:val="00372828"/>
    <w:rsid w:val="003738DB"/>
    <w:rsid w:val="003746D1"/>
    <w:rsid w:val="00374AE3"/>
    <w:rsid w:val="00374BB7"/>
    <w:rsid w:val="0038094E"/>
    <w:rsid w:val="00380A72"/>
    <w:rsid w:val="003822E4"/>
    <w:rsid w:val="00382C8F"/>
    <w:rsid w:val="00382D4C"/>
    <w:rsid w:val="00383A2D"/>
    <w:rsid w:val="003855E0"/>
    <w:rsid w:val="0038561E"/>
    <w:rsid w:val="0038589D"/>
    <w:rsid w:val="003869D1"/>
    <w:rsid w:val="00386BCA"/>
    <w:rsid w:val="0038737F"/>
    <w:rsid w:val="003876D6"/>
    <w:rsid w:val="00391A9B"/>
    <w:rsid w:val="00392573"/>
    <w:rsid w:val="00392AC9"/>
    <w:rsid w:val="00393645"/>
    <w:rsid w:val="003942E2"/>
    <w:rsid w:val="00395424"/>
    <w:rsid w:val="003977F9"/>
    <w:rsid w:val="00397AC9"/>
    <w:rsid w:val="00397E3D"/>
    <w:rsid w:val="003A018C"/>
    <w:rsid w:val="003A0D79"/>
    <w:rsid w:val="003A171A"/>
    <w:rsid w:val="003A1C0D"/>
    <w:rsid w:val="003A2C72"/>
    <w:rsid w:val="003A30C3"/>
    <w:rsid w:val="003A31DE"/>
    <w:rsid w:val="003A34BE"/>
    <w:rsid w:val="003A5971"/>
    <w:rsid w:val="003A5A51"/>
    <w:rsid w:val="003A7242"/>
    <w:rsid w:val="003A7ECD"/>
    <w:rsid w:val="003B1082"/>
    <w:rsid w:val="003B1345"/>
    <w:rsid w:val="003B1F2B"/>
    <w:rsid w:val="003B278A"/>
    <w:rsid w:val="003B298C"/>
    <w:rsid w:val="003B2BF8"/>
    <w:rsid w:val="003B41BB"/>
    <w:rsid w:val="003B41FF"/>
    <w:rsid w:val="003B5A28"/>
    <w:rsid w:val="003B5B77"/>
    <w:rsid w:val="003C0B7A"/>
    <w:rsid w:val="003C110A"/>
    <w:rsid w:val="003C5523"/>
    <w:rsid w:val="003C62C5"/>
    <w:rsid w:val="003C6C13"/>
    <w:rsid w:val="003D03C8"/>
    <w:rsid w:val="003D0D3B"/>
    <w:rsid w:val="003D12BB"/>
    <w:rsid w:val="003D1729"/>
    <w:rsid w:val="003D3535"/>
    <w:rsid w:val="003D3762"/>
    <w:rsid w:val="003D4EAD"/>
    <w:rsid w:val="003D517A"/>
    <w:rsid w:val="003D5EC4"/>
    <w:rsid w:val="003D776B"/>
    <w:rsid w:val="003D7ADA"/>
    <w:rsid w:val="003E044F"/>
    <w:rsid w:val="003E05CB"/>
    <w:rsid w:val="003E062A"/>
    <w:rsid w:val="003E0636"/>
    <w:rsid w:val="003E1B76"/>
    <w:rsid w:val="003E4A08"/>
    <w:rsid w:val="003E5F2E"/>
    <w:rsid w:val="003F03C8"/>
    <w:rsid w:val="003F0432"/>
    <w:rsid w:val="003F1DE2"/>
    <w:rsid w:val="003F2793"/>
    <w:rsid w:val="003F2CD1"/>
    <w:rsid w:val="003F320F"/>
    <w:rsid w:val="003F506B"/>
    <w:rsid w:val="003F52C6"/>
    <w:rsid w:val="003F6498"/>
    <w:rsid w:val="003F69F4"/>
    <w:rsid w:val="003F6B6B"/>
    <w:rsid w:val="0040076D"/>
    <w:rsid w:val="00400931"/>
    <w:rsid w:val="00402FE5"/>
    <w:rsid w:val="00404046"/>
    <w:rsid w:val="0040508E"/>
    <w:rsid w:val="00405A43"/>
    <w:rsid w:val="0040609F"/>
    <w:rsid w:val="0040639D"/>
    <w:rsid w:val="00406F26"/>
    <w:rsid w:val="004072C8"/>
    <w:rsid w:val="00410A05"/>
    <w:rsid w:val="00411922"/>
    <w:rsid w:val="00413270"/>
    <w:rsid w:val="0041349D"/>
    <w:rsid w:val="00413682"/>
    <w:rsid w:val="00413DA6"/>
    <w:rsid w:val="00416824"/>
    <w:rsid w:val="004201E2"/>
    <w:rsid w:val="0042039D"/>
    <w:rsid w:val="0042100E"/>
    <w:rsid w:val="00421072"/>
    <w:rsid w:val="004221A5"/>
    <w:rsid w:val="004221E6"/>
    <w:rsid w:val="004228C7"/>
    <w:rsid w:val="00423883"/>
    <w:rsid w:val="004243E7"/>
    <w:rsid w:val="00426554"/>
    <w:rsid w:val="004269F5"/>
    <w:rsid w:val="004305C7"/>
    <w:rsid w:val="0043231D"/>
    <w:rsid w:val="00432848"/>
    <w:rsid w:val="00433DA4"/>
    <w:rsid w:val="00433F06"/>
    <w:rsid w:val="0043475C"/>
    <w:rsid w:val="004354E3"/>
    <w:rsid w:val="00435A30"/>
    <w:rsid w:val="00435DDC"/>
    <w:rsid w:val="00437033"/>
    <w:rsid w:val="0043718F"/>
    <w:rsid w:val="0043769F"/>
    <w:rsid w:val="00440582"/>
    <w:rsid w:val="00440D63"/>
    <w:rsid w:val="00442A3E"/>
    <w:rsid w:val="004433C5"/>
    <w:rsid w:val="00443686"/>
    <w:rsid w:val="00443D06"/>
    <w:rsid w:val="00444670"/>
    <w:rsid w:val="00444C23"/>
    <w:rsid w:val="00445A06"/>
    <w:rsid w:val="00445B4B"/>
    <w:rsid w:val="00445E9C"/>
    <w:rsid w:val="004461C6"/>
    <w:rsid w:val="004467DC"/>
    <w:rsid w:val="0044686C"/>
    <w:rsid w:val="00447E09"/>
    <w:rsid w:val="00451C3E"/>
    <w:rsid w:val="00452365"/>
    <w:rsid w:val="004524A0"/>
    <w:rsid w:val="0045349E"/>
    <w:rsid w:val="00453A46"/>
    <w:rsid w:val="004544F8"/>
    <w:rsid w:val="004553E6"/>
    <w:rsid w:val="00455CAC"/>
    <w:rsid w:val="004563DB"/>
    <w:rsid w:val="00456CEC"/>
    <w:rsid w:val="004577BC"/>
    <w:rsid w:val="00457999"/>
    <w:rsid w:val="0046089B"/>
    <w:rsid w:val="00461098"/>
    <w:rsid w:val="00461D3E"/>
    <w:rsid w:val="0046387D"/>
    <w:rsid w:val="00463FBD"/>
    <w:rsid w:val="00464DAD"/>
    <w:rsid w:val="00466929"/>
    <w:rsid w:val="00467E54"/>
    <w:rsid w:val="00471CE8"/>
    <w:rsid w:val="00471D0F"/>
    <w:rsid w:val="0047310D"/>
    <w:rsid w:val="004737E0"/>
    <w:rsid w:val="00475DF2"/>
    <w:rsid w:val="0047604F"/>
    <w:rsid w:val="00477DC8"/>
    <w:rsid w:val="00480D38"/>
    <w:rsid w:val="0048143E"/>
    <w:rsid w:val="0048256B"/>
    <w:rsid w:val="0048388F"/>
    <w:rsid w:val="00483D4C"/>
    <w:rsid w:val="00485349"/>
    <w:rsid w:val="00485E04"/>
    <w:rsid w:val="00485FBD"/>
    <w:rsid w:val="004905CC"/>
    <w:rsid w:val="004914AF"/>
    <w:rsid w:val="0049261D"/>
    <w:rsid w:val="00495553"/>
    <w:rsid w:val="00495BF6"/>
    <w:rsid w:val="00496397"/>
    <w:rsid w:val="00496FAE"/>
    <w:rsid w:val="004A04C1"/>
    <w:rsid w:val="004A0E70"/>
    <w:rsid w:val="004A11E6"/>
    <w:rsid w:val="004A212F"/>
    <w:rsid w:val="004A3615"/>
    <w:rsid w:val="004A37D9"/>
    <w:rsid w:val="004A3A78"/>
    <w:rsid w:val="004A41A8"/>
    <w:rsid w:val="004A6670"/>
    <w:rsid w:val="004A7575"/>
    <w:rsid w:val="004A7898"/>
    <w:rsid w:val="004B0202"/>
    <w:rsid w:val="004B0FBD"/>
    <w:rsid w:val="004B1D04"/>
    <w:rsid w:val="004B2E01"/>
    <w:rsid w:val="004B37C5"/>
    <w:rsid w:val="004B4F79"/>
    <w:rsid w:val="004B53BF"/>
    <w:rsid w:val="004B68EA"/>
    <w:rsid w:val="004B69B1"/>
    <w:rsid w:val="004B6BB0"/>
    <w:rsid w:val="004B7938"/>
    <w:rsid w:val="004C0268"/>
    <w:rsid w:val="004C03E2"/>
    <w:rsid w:val="004C050E"/>
    <w:rsid w:val="004C06E6"/>
    <w:rsid w:val="004C091B"/>
    <w:rsid w:val="004C27D9"/>
    <w:rsid w:val="004C28B6"/>
    <w:rsid w:val="004C2E84"/>
    <w:rsid w:val="004C3D9C"/>
    <w:rsid w:val="004C70D4"/>
    <w:rsid w:val="004C7BA9"/>
    <w:rsid w:val="004D0AA3"/>
    <w:rsid w:val="004D0C51"/>
    <w:rsid w:val="004D23B9"/>
    <w:rsid w:val="004D2879"/>
    <w:rsid w:val="004D2DCD"/>
    <w:rsid w:val="004D386E"/>
    <w:rsid w:val="004D3CBC"/>
    <w:rsid w:val="004D4D5C"/>
    <w:rsid w:val="004D5304"/>
    <w:rsid w:val="004D633C"/>
    <w:rsid w:val="004D68EB"/>
    <w:rsid w:val="004D6935"/>
    <w:rsid w:val="004D6B36"/>
    <w:rsid w:val="004D7EB0"/>
    <w:rsid w:val="004E0A61"/>
    <w:rsid w:val="004E0B86"/>
    <w:rsid w:val="004E1456"/>
    <w:rsid w:val="004E15FE"/>
    <w:rsid w:val="004E1EE1"/>
    <w:rsid w:val="004E3721"/>
    <w:rsid w:val="004E3CCF"/>
    <w:rsid w:val="004E6741"/>
    <w:rsid w:val="004F0146"/>
    <w:rsid w:val="004F04BC"/>
    <w:rsid w:val="004F0B36"/>
    <w:rsid w:val="004F1669"/>
    <w:rsid w:val="004F1DB4"/>
    <w:rsid w:val="004F2211"/>
    <w:rsid w:val="004F2811"/>
    <w:rsid w:val="004F2920"/>
    <w:rsid w:val="004F2BB9"/>
    <w:rsid w:val="004F3BD2"/>
    <w:rsid w:val="004F46F9"/>
    <w:rsid w:val="004F50C8"/>
    <w:rsid w:val="004F512D"/>
    <w:rsid w:val="004F567B"/>
    <w:rsid w:val="004F5D79"/>
    <w:rsid w:val="004F6FA3"/>
    <w:rsid w:val="00500CAB"/>
    <w:rsid w:val="005015C0"/>
    <w:rsid w:val="00502514"/>
    <w:rsid w:val="005025C1"/>
    <w:rsid w:val="00502883"/>
    <w:rsid w:val="00503EA8"/>
    <w:rsid w:val="00504A66"/>
    <w:rsid w:val="00504ABD"/>
    <w:rsid w:val="00504D45"/>
    <w:rsid w:val="00504F4A"/>
    <w:rsid w:val="00505AE4"/>
    <w:rsid w:val="005065DD"/>
    <w:rsid w:val="0050704B"/>
    <w:rsid w:val="00507077"/>
    <w:rsid w:val="005073A9"/>
    <w:rsid w:val="0050780C"/>
    <w:rsid w:val="00507F7C"/>
    <w:rsid w:val="00510E61"/>
    <w:rsid w:val="005117F2"/>
    <w:rsid w:val="00511B61"/>
    <w:rsid w:val="00511C91"/>
    <w:rsid w:val="0051413B"/>
    <w:rsid w:val="00515D3F"/>
    <w:rsid w:val="005162E9"/>
    <w:rsid w:val="005163AE"/>
    <w:rsid w:val="005177B9"/>
    <w:rsid w:val="005178CC"/>
    <w:rsid w:val="00517AD2"/>
    <w:rsid w:val="00517B75"/>
    <w:rsid w:val="00520464"/>
    <w:rsid w:val="00521624"/>
    <w:rsid w:val="00522EEF"/>
    <w:rsid w:val="00523088"/>
    <w:rsid w:val="005241D1"/>
    <w:rsid w:val="00525BB5"/>
    <w:rsid w:val="00526394"/>
    <w:rsid w:val="005265DE"/>
    <w:rsid w:val="005270C6"/>
    <w:rsid w:val="0052715A"/>
    <w:rsid w:val="005275E4"/>
    <w:rsid w:val="00527855"/>
    <w:rsid w:val="0053055B"/>
    <w:rsid w:val="0053092B"/>
    <w:rsid w:val="00530DCC"/>
    <w:rsid w:val="005317E2"/>
    <w:rsid w:val="00531B77"/>
    <w:rsid w:val="0053272D"/>
    <w:rsid w:val="005329E0"/>
    <w:rsid w:val="005341DF"/>
    <w:rsid w:val="00534D44"/>
    <w:rsid w:val="00535937"/>
    <w:rsid w:val="00535BEE"/>
    <w:rsid w:val="00540066"/>
    <w:rsid w:val="005406A1"/>
    <w:rsid w:val="00540AB3"/>
    <w:rsid w:val="00544361"/>
    <w:rsid w:val="00544A7C"/>
    <w:rsid w:val="0054544A"/>
    <w:rsid w:val="0054660C"/>
    <w:rsid w:val="00546B99"/>
    <w:rsid w:val="005479E2"/>
    <w:rsid w:val="00547B3B"/>
    <w:rsid w:val="00550166"/>
    <w:rsid w:val="005517BB"/>
    <w:rsid w:val="00551EE5"/>
    <w:rsid w:val="00552666"/>
    <w:rsid w:val="005526A1"/>
    <w:rsid w:val="00554BBB"/>
    <w:rsid w:val="00555738"/>
    <w:rsid w:val="00555B5F"/>
    <w:rsid w:val="00556231"/>
    <w:rsid w:val="0055647C"/>
    <w:rsid w:val="00556882"/>
    <w:rsid w:val="00556DF5"/>
    <w:rsid w:val="0055718A"/>
    <w:rsid w:val="00557490"/>
    <w:rsid w:val="00557569"/>
    <w:rsid w:val="005575FB"/>
    <w:rsid w:val="00560F84"/>
    <w:rsid w:val="00562085"/>
    <w:rsid w:val="005624E1"/>
    <w:rsid w:val="00562570"/>
    <w:rsid w:val="005629ED"/>
    <w:rsid w:val="00562DE4"/>
    <w:rsid w:val="00564EF8"/>
    <w:rsid w:val="00565C59"/>
    <w:rsid w:val="005661B9"/>
    <w:rsid w:val="00566D6E"/>
    <w:rsid w:val="00567C6D"/>
    <w:rsid w:val="005704EB"/>
    <w:rsid w:val="00572BBA"/>
    <w:rsid w:val="00574E86"/>
    <w:rsid w:val="005752A0"/>
    <w:rsid w:val="00575D68"/>
    <w:rsid w:val="0057618B"/>
    <w:rsid w:val="00577DDD"/>
    <w:rsid w:val="0058036A"/>
    <w:rsid w:val="00581DB7"/>
    <w:rsid w:val="005821F3"/>
    <w:rsid w:val="0058316E"/>
    <w:rsid w:val="005832B7"/>
    <w:rsid w:val="00583862"/>
    <w:rsid w:val="00583F38"/>
    <w:rsid w:val="005845FA"/>
    <w:rsid w:val="005854A2"/>
    <w:rsid w:val="00586120"/>
    <w:rsid w:val="00591AE4"/>
    <w:rsid w:val="005923C5"/>
    <w:rsid w:val="005923D8"/>
    <w:rsid w:val="005935BE"/>
    <w:rsid w:val="005936EF"/>
    <w:rsid w:val="0059508B"/>
    <w:rsid w:val="005965EE"/>
    <w:rsid w:val="005967DD"/>
    <w:rsid w:val="00596D88"/>
    <w:rsid w:val="005970E3"/>
    <w:rsid w:val="005A0E6F"/>
    <w:rsid w:val="005A1069"/>
    <w:rsid w:val="005A24CD"/>
    <w:rsid w:val="005A28B6"/>
    <w:rsid w:val="005A2F68"/>
    <w:rsid w:val="005A3645"/>
    <w:rsid w:val="005A423D"/>
    <w:rsid w:val="005A4318"/>
    <w:rsid w:val="005A4B33"/>
    <w:rsid w:val="005A4B35"/>
    <w:rsid w:val="005A51C8"/>
    <w:rsid w:val="005A5D79"/>
    <w:rsid w:val="005A69EC"/>
    <w:rsid w:val="005A6E08"/>
    <w:rsid w:val="005A790B"/>
    <w:rsid w:val="005B08FB"/>
    <w:rsid w:val="005B3A15"/>
    <w:rsid w:val="005B47A3"/>
    <w:rsid w:val="005B54A8"/>
    <w:rsid w:val="005B5A34"/>
    <w:rsid w:val="005B60F5"/>
    <w:rsid w:val="005B62E8"/>
    <w:rsid w:val="005B6332"/>
    <w:rsid w:val="005B68BB"/>
    <w:rsid w:val="005B69B0"/>
    <w:rsid w:val="005B6BCA"/>
    <w:rsid w:val="005B6F09"/>
    <w:rsid w:val="005B6FA1"/>
    <w:rsid w:val="005B797F"/>
    <w:rsid w:val="005C053B"/>
    <w:rsid w:val="005C08AA"/>
    <w:rsid w:val="005C16E5"/>
    <w:rsid w:val="005C2598"/>
    <w:rsid w:val="005C288B"/>
    <w:rsid w:val="005C2ABE"/>
    <w:rsid w:val="005C392C"/>
    <w:rsid w:val="005C3B9F"/>
    <w:rsid w:val="005C40D6"/>
    <w:rsid w:val="005C5157"/>
    <w:rsid w:val="005C568A"/>
    <w:rsid w:val="005C5BBC"/>
    <w:rsid w:val="005C6014"/>
    <w:rsid w:val="005C6032"/>
    <w:rsid w:val="005C6160"/>
    <w:rsid w:val="005C6539"/>
    <w:rsid w:val="005C7753"/>
    <w:rsid w:val="005D0634"/>
    <w:rsid w:val="005D12FE"/>
    <w:rsid w:val="005D14E6"/>
    <w:rsid w:val="005D339B"/>
    <w:rsid w:val="005D3567"/>
    <w:rsid w:val="005D6B27"/>
    <w:rsid w:val="005D6BF4"/>
    <w:rsid w:val="005E1B7A"/>
    <w:rsid w:val="005E23D1"/>
    <w:rsid w:val="005E2988"/>
    <w:rsid w:val="005E2EE7"/>
    <w:rsid w:val="005E44DF"/>
    <w:rsid w:val="005E4C45"/>
    <w:rsid w:val="005E4C71"/>
    <w:rsid w:val="005E5A76"/>
    <w:rsid w:val="005E5EB2"/>
    <w:rsid w:val="005E64A5"/>
    <w:rsid w:val="005E6631"/>
    <w:rsid w:val="005E7D10"/>
    <w:rsid w:val="005E7F8D"/>
    <w:rsid w:val="005F035D"/>
    <w:rsid w:val="005F103E"/>
    <w:rsid w:val="005F1901"/>
    <w:rsid w:val="005F2C8E"/>
    <w:rsid w:val="005F3728"/>
    <w:rsid w:val="005F5E89"/>
    <w:rsid w:val="005F6E70"/>
    <w:rsid w:val="005F70DA"/>
    <w:rsid w:val="005F7226"/>
    <w:rsid w:val="00600D31"/>
    <w:rsid w:val="0060118D"/>
    <w:rsid w:val="00601BD1"/>
    <w:rsid w:val="0060215C"/>
    <w:rsid w:val="0060368C"/>
    <w:rsid w:val="00603D46"/>
    <w:rsid w:val="0060437D"/>
    <w:rsid w:val="00604809"/>
    <w:rsid w:val="00604C53"/>
    <w:rsid w:val="00606720"/>
    <w:rsid w:val="0060779C"/>
    <w:rsid w:val="00610335"/>
    <w:rsid w:val="00610CC1"/>
    <w:rsid w:val="00610CF2"/>
    <w:rsid w:val="006121B6"/>
    <w:rsid w:val="00612738"/>
    <w:rsid w:val="00612BCD"/>
    <w:rsid w:val="0061341A"/>
    <w:rsid w:val="0061368C"/>
    <w:rsid w:val="00613BEE"/>
    <w:rsid w:val="00614926"/>
    <w:rsid w:val="00614E34"/>
    <w:rsid w:val="00615425"/>
    <w:rsid w:val="00615508"/>
    <w:rsid w:val="00615DA9"/>
    <w:rsid w:val="00615E0B"/>
    <w:rsid w:val="00615FF8"/>
    <w:rsid w:val="006167B6"/>
    <w:rsid w:val="0061720F"/>
    <w:rsid w:val="006173D3"/>
    <w:rsid w:val="00621A3E"/>
    <w:rsid w:val="006225CE"/>
    <w:rsid w:val="0062332C"/>
    <w:rsid w:val="0062420F"/>
    <w:rsid w:val="00625692"/>
    <w:rsid w:val="00626322"/>
    <w:rsid w:val="00627D4F"/>
    <w:rsid w:val="00627F70"/>
    <w:rsid w:val="00630D6A"/>
    <w:rsid w:val="00631F46"/>
    <w:rsid w:val="00632D20"/>
    <w:rsid w:val="006353C9"/>
    <w:rsid w:val="006366C0"/>
    <w:rsid w:val="006413E7"/>
    <w:rsid w:val="00641680"/>
    <w:rsid w:val="00641ADF"/>
    <w:rsid w:val="006430A8"/>
    <w:rsid w:val="00643583"/>
    <w:rsid w:val="006440FD"/>
    <w:rsid w:val="00644B80"/>
    <w:rsid w:val="006455D0"/>
    <w:rsid w:val="00645AFB"/>
    <w:rsid w:val="0064604B"/>
    <w:rsid w:val="00646620"/>
    <w:rsid w:val="00646AAE"/>
    <w:rsid w:val="00647222"/>
    <w:rsid w:val="00647A1E"/>
    <w:rsid w:val="00651541"/>
    <w:rsid w:val="00652B3C"/>
    <w:rsid w:val="00652EB2"/>
    <w:rsid w:val="0065356A"/>
    <w:rsid w:val="00653769"/>
    <w:rsid w:val="00653919"/>
    <w:rsid w:val="00654063"/>
    <w:rsid w:val="006569DB"/>
    <w:rsid w:val="00657CB4"/>
    <w:rsid w:val="00660588"/>
    <w:rsid w:val="0066109C"/>
    <w:rsid w:val="006615F7"/>
    <w:rsid w:val="006616A2"/>
    <w:rsid w:val="00662D6D"/>
    <w:rsid w:val="0066371B"/>
    <w:rsid w:val="00665CF7"/>
    <w:rsid w:val="00666738"/>
    <w:rsid w:val="0066676C"/>
    <w:rsid w:val="00666B1F"/>
    <w:rsid w:val="0067177A"/>
    <w:rsid w:val="006718B2"/>
    <w:rsid w:val="00671E99"/>
    <w:rsid w:val="00672159"/>
    <w:rsid w:val="006732AD"/>
    <w:rsid w:val="0067467F"/>
    <w:rsid w:val="00674C59"/>
    <w:rsid w:val="00677581"/>
    <w:rsid w:val="00680916"/>
    <w:rsid w:val="00684D07"/>
    <w:rsid w:val="00684D3C"/>
    <w:rsid w:val="006856AC"/>
    <w:rsid w:val="00687E49"/>
    <w:rsid w:val="00690AB2"/>
    <w:rsid w:val="00690ED0"/>
    <w:rsid w:val="006916F2"/>
    <w:rsid w:val="00692BDB"/>
    <w:rsid w:val="006935A0"/>
    <w:rsid w:val="00693F3B"/>
    <w:rsid w:val="00694784"/>
    <w:rsid w:val="00694B9F"/>
    <w:rsid w:val="006965F8"/>
    <w:rsid w:val="0069796D"/>
    <w:rsid w:val="00697CC1"/>
    <w:rsid w:val="006A0A70"/>
    <w:rsid w:val="006A0A79"/>
    <w:rsid w:val="006A0CD0"/>
    <w:rsid w:val="006A0ED0"/>
    <w:rsid w:val="006A1A1C"/>
    <w:rsid w:val="006A3295"/>
    <w:rsid w:val="006A4887"/>
    <w:rsid w:val="006A50BA"/>
    <w:rsid w:val="006A5997"/>
    <w:rsid w:val="006A5F5E"/>
    <w:rsid w:val="006A6E52"/>
    <w:rsid w:val="006A70F4"/>
    <w:rsid w:val="006B1090"/>
    <w:rsid w:val="006B3CF3"/>
    <w:rsid w:val="006B675E"/>
    <w:rsid w:val="006B68D3"/>
    <w:rsid w:val="006B7D3C"/>
    <w:rsid w:val="006C0446"/>
    <w:rsid w:val="006C06E4"/>
    <w:rsid w:val="006C2E48"/>
    <w:rsid w:val="006C385B"/>
    <w:rsid w:val="006C385C"/>
    <w:rsid w:val="006C3B5D"/>
    <w:rsid w:val="006C3CCC"/>
    <w:rsid w:val="006C3EB9"/>
    <w:rsid w:val="006C4C01"/>
    <w:rsid w:val="006C5A43"/>
    <w:rsid w:val="006C5DF4"/>
    <w:rsid w:val="006C605B"/>
    <w:rsid w:val="006C64D2"/>
    <w:rsid w:val="006C6E36"/>
    <w:rsid w:val="006D0124"/>
    <w:rsid w:val="006D0A27"/>
    <w:rsid w:val="006D0F8E"/>
    <w:rsid w:val="006D17C6"/>
    <w:rsid w:val="006D1D81"/>
    <w:rsid w:val="006D25D0"/>
    <w:rsid w:val="006D2D65"/>
    <w:rsid w:val="006D329C"/>
    <w:rsid w:val="006D6ECC"/>
    <w:rsid w:val="006D72CF"/>
    <w:rsid w:val="006E1549"/>
    <w:rsid w:val="006E191E"/>
    <w:rsid w:val="006E24F5"/>
    <w:rsid w:val="006E2F0A"/>
    <w:rsid w:val="006E538A"/>
    <w:rsid w:val="006E53B8"/>
    <w:rsid w:val="006E5C2B"/>
    <w:rsid w:val="006E5C86"/>
    <w:rsid w:val="006E6021"/>
    <w:rsid w:val="006E75A1"/>
    <w:rsid w:val="006E7CB4"/>
    <w:rsid w:val="006F0626"/>
    <w:rsid w:val="006F0656"/>
    <w:rsid w:val="006F09F7"/>
    <w:rsid w:val="006F1C03"/>
    <w:rsid w:val="006F1F2B"/>
    <w:rsid w:val="006F409A"/>
    <w:rsid w:val="006F5D2C"/>
    <w:rsid w:val="006F670B"/>
    <w:rsid w:val="006F7638"/>
    <w:rsid w:val="006F7DFA"/>
    <w:rsid w:val="00700909"/>
    <w:rsid w:val="007009B9"/>
    <w:rsid w:val="0070113F"/>
    <w:rsid w:val="00702E03"/>
    <w:rsid w:val="007039FB"/>
    <w:rsid w:val="00703E98"/>
    <w:rsid w:val="00704670"/>
    <w:rsid w:val="007050E1"/>
    <w:rsid w:val="007053F6"/>
    <w:rsid w:val="00705D1F"/>
    <w:rsid w:val="00705E2A"/>
    <w:rsid w:val="00707853"/>
    <w:rsid w:val="00707A74"/>
    <w:rsid w:val="00707F61"/>
    <w:rsid w:val="00711F8B"/>
    <w:rsid w:val="007122F4"/>
    <w:rsid w:val="00712D56"/>
    <w:rsid w:val="00713445"/>
    <w:rsid w:val="00714058"/>
    <w:rsid w:val="007146B4"/>
    <w:rsid w:val="00715151"/>
    <w:rsid w:val="00715644"/>
    <w:rsid w:val="00715C6B"/>
    <w:rsid w:val="00715ED7"/>
    <w:rsid w:val="00716041"/>
    <w:rsid w:val="007165A9"/>
    <w:rsid w:val="00720860"/>
    <w:rsid w:val="007210EF"/>
    <w:rsid w:val="00721910"/>
    <w:rsid w:val="00721BB4"/>
    <w:rsid w:val="00721CC9"/>
    <w:rsid w:val="00722482"/>
    <w:rsid w:val="00722B41"/>
    <w:rsid w:val="00724434"/>
    <w:rsid w:val="00724C3E"/>
    <w:rsid w:val="007250F8"/>
    <w:rsid w:val="00725369"/>
    <w:rsid w:val="0072771A"/>
    <w:rsid w:val="0073049D"/>
    <w:rsid w:val="00730A64"/>
    <w:rsid w:val="00730D84"/>
    <w:rsid w:val="00731746"/>
    <w:rsid w:val="00731E08"/>
    <w:rsid w:val="0073261F"/>
    <w:rsid w:val="00732F60"/>
    <w:rsid w:val="00733226"/>
    <w:rsid w:val="00733C01"/>
    <w:rsid w:val="00734702"/>
    <w:rsid w:val="00734E33"/>
    <w:rsid w:val="00736317"/>
    <w:rsid w:val="007373A7"/>
    <w:rsid w:val="00737D93"/>
    <w:rsid w:val="00740798"/>
    <w:rsid w:val="0074086E"/>
    <w:rsid w:val="007426FA"/>
    <w:rsid w:val="00742C1E"/>
    <w:rsid w:val="00744155"/>
    <w:rsid w:val="00747BDE"/>
    <w:rsid w:val="00747EF0"/>
    <w:rsid w:val="00750AE0"/>
    <w:rsid w:val="007520F8"/>
    <w:rsid w:val="00752D46"/>
    <w:rsid w:val="00753E4B"/>
    <w:rsid w:val="00754B74"/>
    <w:rsid w:val="00754F82"/>
    <w:rsid w:val="0075526C"/>
    <w:rsid w:val="00756C1E"/>
    <w:rsid w:val="00756C25"/>
    <w:rsid w:val="00757BEF"/>
    <w:rsid w:val="0076046B"/>
    <w:rsid w:val="00763A2C"/>
    <w:rsid w:val="00763EBA"/>
    <w:rsid w:val="00763EF6"/>
    <w:rsid w:val="007707B7"/>
    <w:rsid w:val="007712CB"/>
    <w:rsid w:val="00771A25"/>
    <w:rsid w:val="00772510"/>
    <w:rsid w:val="007745A8"/>
    <w:rsid w:val="00774D94"/>
    <w:rsid w:val="00774F97"/>
    <w:rsid w:val="0077566A"/>
    <w:rsid w:val="007771A6"/>
    <w:rsid w:val="00777287"/>
    <w:rsid w:val="007774B3"/>
    <w:rsid w:val="00780A04"/>
    <w:rsid w:val="0078202C"/>
    <w:rsid w:val="00782CDA"/>
    <w:rsid w:val="00782EE6"/>
    <w:rsid w:val="00784224"/>
    <w:rsid w:val="00784B4C"/>
    <w:rsid w:val="007851AF"/>
    <w:rsid w:val="007875E2"/>
    <w:rsid w:val="00787E3C"/>
    <w:rsid w:val="00787EF9"/>
    <w:rsid w:val="007912C4"/>
    <w:rsid w:val="007918D5"/>
    <w:rsid w:val="00791C26"/>
    <w:rsid w:val="007935D9"/>
    <w:rsid w:val="007940D8"/>
    <w:rsid w:val="007946AC"/>
    <w:rsid w:val="00795A38"/>
    <w:rsid w:val="00795FC3"/>
    <w:rsid w:val="007960D1"/>
    <w:rsid w:val="007965C1"/>
    <w:rsid w:val="00796CBA"/>
    <w:rsid w:val="00797DE8"/>
    <w:rsid w:val="007A0B99"/>
    <w:rsid w:val="007A0D2A"/>
    <w:rsid w:val="007A1221"/>
    <w:rsid w:val="007A1524"/>
    <w:rsid w:val="007A2D6A"/>
    <w:rsid w:val="007A4561"/>
    <w:rsid w:val="007A5624"/>
    <w:rsid w:val="007A7DD8"/>
    <w:rsid w:val="007B09B2"/>
    <w:rsid w:val="007B186C"/>
    <w:rsid w:val="007B206E"/>
    <w:rsid w:val="007B23A8"/>
    <w:rsid w:val="007B267A"/>
    <w:rsid w:val="007B2A8A"/>
    <w:rsid w:val="007B3527"/>
    <w:rsid w:val="007B3760"/>
    <w:rsid w:val="007B69D9"/>
    <w:rsid w:val="007B7D83"/>
    <w:rsid w:val="007C0E15"/>
    <w:rsid w:val="007C1C29"/>
    <w:rsid w:val="007C2036"/>
    <w:rsid w:val="007C218D"/>
    <w:rsid w:val="007C2210"/>
    <w:rsid w:val="007C22C8"/>
    <w:rsid w:val="007C28EC"/>
    <w:rsid w:val="007C2AC6"/>
    <w:rsid w:val="007C2E52"/>
    <w:rsid w:val="007C3A93"/>
    <w:rsid w:val="007C4F4F"/>
    <w:rsid w:val="007C55B2"/>
    <w:rsid w:val="007C5B86"/>
    <w:rsid w:val="007D01DE"/>
    <w:rsid w:val="007D0904"/>
    <w:rsid w:val="007D115E"/>
    <w:rsid w:val="007D12B6"/>
    <w:rsid w:val="007D2364"/>
    <w:rsid w:val="007D28D8"/>
    <w:rsid w:val="007D5ABE"/>
    <w:rsid w:val="007D5E35"/>
    <w:rsid w:val="007D61BE"/>
    <w:rsid w:val="007D7699"/>
    <w:rsid w:val="007D7811"/>
    <w:rsid w:val="007E0932"/>
    <w:rsid w:val="007E194E"/>
    <w:rsid w:val="007E1C03"/>
    <w:rsid w:val="007E2EA6"/>
    <w:rsid w:val="007E2F1D"/>
    <w:rsid w:val="007E39DE"/>
    <w:rsid w:val="007E3CA7"/>
    <w:rsid w:val="007E3D3A"/>
    <w:rsid w:val="007E4392"/>
    <w:rsid w:val="007E4C2E"/>
    <w:rsid w:val="007E5750"/>
    <w:rsid w:val="007E5C4F"/>
    <w:rsid w:val="007E5D79"/>
    <w:rsid w:val="007E693D"/>
    <w:rsid w:val="007F04B8"/>
    <w:rsid w:val="007F182B"/>
    <w:rsid w:val="007F1931"/>
    <w:rsid w:val="007F202D"/>
    <w:rsid w:val="007F25B3"/>
    <w:rsid w:val="007F28E8"/>
    <w:rsid w:val="007F3837"/>
    <w:rsid w:val="007F40B5"/>
    <w:rsid w:val="007F467B"/>
    <w:rsid w:val="007F64BD"/>
    <w:rsid w:val="007F6FB8"/>
    <w:rsid w:val="007F736A"/>
    <w:rsid w:val="007F7A53"/>
    <w:rsid w:val="00800AA2"/>
    <w:rsid w:val="00801FFC"/>
    <w:rsid w:val="008020F5"/>
    <w:rsid w:val="00802712"/>
    <w:rsid w:val="008027D5"/>
    <w:rsid w:val="00802A4D"/>
    <w:rsid w:val="00806C4F"/>
    <w:rsid w:val="0080737E"/>
    <w:rsid w:val="0081083A"/>
    <w:rsid w:val="00810991"/>
    <w:rsid w:val="00811099"/>
    <w:rsid w:val="00811BEC"/>
    <w:rsid w:val="00812660"/>
    <w:rsid w:val="00814643"/>
    <w:rsid w:val="00814E51"/>
    <w:rsid w:val="00815F25"/>
    <w:rsid w:val="008165FF"/>
    <w:rsid w:val="008167B8"/>
    <w:rsid w:val="00816D18"/>
    <w:rsid w:val="008208BE"/>
    <w:rsid w:val="008209BD"/>
    <w:rsid w:val="00820A72"/>
    <w:rsid w:val="00820D7A"/>
    <w:rsid w:val="00821E6C"/>
    <w:rsid w:val="0082312F"/>
    <w:rsid w:val="0082344E"/>
    <w:rsid w:val="0082405C"/>
    <w:rsid w:val="00825191"/>
    <w:rsid w:val="00825A4B"/>
    <w:rsid w:val="008266C7"/>
    <w:rsid w:val="00826E3C"/>
    <w:rsid w:val="00827CDA"/>
    <w:rsid w:val="00830844"/>
    <w:rsid w:val="00830D5E"/>
    <w:rsid w:val="00831DD6"/>
    <w:rsid w:val="00831F48"/>
    <w:rsid w:val="00833CDA"/>
    <w:rsid w:val="00834834"/>
    <w:rsid w:val="008348F5"/>
    <w:rsid w:val="00836756"/>
    <w:rsid w:val="00836FFB"/>
    <w:rsid w:val="00837270"/>
    <w:rsid w:val="0084021F"/>
    <w:rsid w:val="00841032"/>
    <w:rsid w:val="0084205B"/>
    <w:rsid w:val="0084217E"/>
    <w:rsid w:val="00842BB6"/>
    <w:rsid w:val="00842F17"/>
    <w:rsid w:val="00843C87"/>
    <w:rsid w:val="00844673"/>
    <w:rsid w:val="008447EC"/>
    <w:rsid w:val="00844840"/>
    <w:rsid w:val="008471BD"/>
    <w:rsid w:val="00850541"/>
    <w:rsid w:val="00850E66"/>
    <w:rsid w:val="00851678"/>
    <w:rsid w:val="00851940"/>
    <w:rsid w:val="008521DE"/>
    <w:rsid w:val="008537B1"/>
    <w:rsid w:val="008541C8"/>
    <w:rsid w:val="00854438"/>
    <w:rsid w:val="00855D47"/>
    <w:rsid w:val="008600A7"/>
    <w:rsid w:val="00860A45"/>
    <w:rsid w:val="008616EA"/>
    <w:rsid w:val="00861893"/>
    <w:rsid w:val="0086193F"/>
    <w:rsid w:val="008659CB"/>
    <w:rsid w:val="00865C7D"/>
    <w:rsid w:val="00866D14"/>
    <w:rsid w:val="0086731E"/>
    <w:rsid w:val="008677D6"/>
    <w:rsid w:val="0087075D"/>
    <w:rsid w:val="008708BC"/>
    <w:rsid w:val="008730DB"/>
    <w:rsid w:val="00873CB2"/>
    <w:rsid w:val="00875BE3"/>
    <w:rsid w:val="0087624F"/>
    <w:rsid w:val="008802D3"/>
    <w:rsid w:val="00880456"/>
    <w:rsid w:val="00880561"/>
    <w:rsid w:val="00880C06"/>
    <w:rsid w:val="00881C93"/>
    <w:rsid w:val="008822F2"/>
    <w:rsid w:val="008825A7"/>
    <w:rsid w:val="0088274D"/>
    <w:rsid w:val="00882ACF"/>
    <w:rsid w:val="008830D8"/>
    <w:rsid w:val="00883151"/>
    <w:rsid w:val="008831BA"/>
    <w:rsid w:val="00884078"/>
    <w:rsid w:val="00885296"/>
    <w:rsid w:val="00885EA6"/>
    <w:rsid w:val="008866C3"/>
    <w:rsid w:val="008874FB"/>
    <w:rsid w:val="0089001A"/>
    <w:rsid w:val="0089380F"/>
    <w:rsid w:val="0089402A"/>
    <w:rsid w:val="008940A0"/>
    <w:rsid w:val="00894930"/>
    <w:rsid w:val="00897560"/>
    <w:rsid w:val="00897AA9"/>
    <w:rsid w:val="008A0C08"/>
    <w:rsid w:val="008A1ADB"/>
    <w:rsid w:val="008A1D97"/>
    <w:rsid w:val="008A26BD"/>
    <w:rsid w:val="008A5062"/>
    <w:rsid w:val="008A50AE"/>
    <w:rsid w:val="008A5AFD"/>
    <w:rsid w:val="008A6B21"/>
    <w:rsid w:val="008B05EB"/>
    <w:rsid w:val="008B2718"/>
    <w:rsid w:val="008B3092"/>
    <w:rsid w:val="008B3B34"/>
    <w:rsid w:val="008B5467"/>
    <w:rsid w:val="008B7139"/>
    <w:rsid w:val="008B7637"/>
    <w:rsid w:val="008B798A"/>
    <w:rsid w:val="008B7D05"/>
    <w:rsid w:val="008C078E"/>
    <w:rsid w:val="008C15AB"/>
    <w:rsid w:val="008C1C4C"/>
    <w:rsid w:val="008C261B"/>
    <w:rsid w:val="008C27D5"/>
    <w:rsid w:val="008C3789"/>
    <w:rsid w:val="008C5241"/>
    <w:rsid w:val="008C550B"/>
    <w:rsid w:val="008C582A"/>
    <w:rsid w:val="008C638E"/>
    <w:rsid w:val="008C7E1E"/>
    <w:rsid w:val="008D053B"/>
    <w:rsid w:val="008D0582"/>
    <w:rsid w:val="008D0DCE"/>
    <w:rsid w:val="008D3CFF"/>
    <w:rsid w:val="008D4274"/>
    <w:rsid w:val="008D42F0"/>
    <w:rsid w:val="008E0F99"/>
    <w:rsid w:val="008E1591"/>
    <w:rsid w:val="008E39FB"/>
    <w:rsid w:val="008E3D76"/>
    <w:rsid w:val="008E598E"/>
    <w:rsid w:val="008E6E7D"/>
    <w:rsid w:val="008E7DE9"/>
    <w:rsid w:val="008F066E"/>
    <w:rsid w:val="008F2AFE"/>
    <w:rsid w:val="008F378C"/>
    <w:rsid w:val="008F4A12"/>
    <w:rsid w:val="008F7170"/>
    <w:rsid w:val="008F768E"/>
    <w:rsid w:val="008F789A"/>
    <w:rsid w:val="008F7BD5"/>
    <w:rsid w:val="0090086E"/>
    <w:rsid w:val="009027C4"/>
    <w:rsid w:val="00903164"/>
    <w:rsid w:val="0090446F"/>
    <w:rsid w:val="0090454B"/>
    <w:rsid w:val="00904F9B"/>
    <w:rsid w:val="00905698"/>
    <w:rsid w:val="00905CFA"/>
    <w:rsid w:val="009063FA"/>
    <w:rsid w:val="00906BBC"/>
    <w:rsid w:val="00906FFD"/>
    <w:rsid w:val="0090765E"/>
    <w:rsid w:val="00907FA9"/>
    <w:rsid w:val="00911246"/>
    <w:rsid w:val="0091187B"/>
    <w:rsid w:val="00912F9C"/>
    <w:rsid w:val="009136C8"/>
    <w:rsid w:val="009144B2"/>
    <w:rsid w:val="009154E5"/>
    <w:rsid w:val="0091553E"/>
    <w:rsid w:val="00917883"/>
    <w:rsid w:val="009208D2"/>
    <w:rsid w:val="009210B2"/>
    <w:rsid w:val="009218F1"/>
    <w:rsid w:val="0092236D"/>
    <w:rsid w:val="00922B7B"/>
    <w:rsid w:val="00922CE6"/>
    <w:rsid w:val="009237D8"/>
    <w:rsid w:val="00923A12"/>
    <w:rsid w:val="009249D1"/>
    <w:rsid w:val="00926489"/>
    <w:rsid w:val="009269B7"/>
    <w:rsid w:val="00931B49"/>
    <w:rsid w:val="00932DF6"/>
    <w:rsid w:val="00933399"/>
    <w:rsid w:val="00934CC8"/>
    <w:rsid w:val="009359A9"/>
    <w:rsid w:val="00935A35"/>
    <w:rsid w:val="0093636B"/>
    <w:rsid w:val="009366D7"/>
    <w:rsid w:val="00936DE2"/>
    <w:rsid w:val="00936EE0"/>
    <w:rsid w:val="00937955"/>
    <w:rsid w:val="00940F08"/>
    <w:rsid w:val="00941F29"/>
    <w:rsid w:val="00942221"/>
    <w:rsid w:val="009434CB"/>
    <w:rsid w:val="009446BC"/>
    <w:rsid w:val="009449CC"/>
    <w:rsid w:val="00944A85"/>
    <w:rsid w:val="00945541"/>
    <w:rsid w:val="0094642D"/>
    <w:rsid w:val="00947DB2"/>
    <w:rsid w:val="0095057C"/>
    <w:rsid w:val="0095069A"/>
    <w:rsid w:val="00950DC0"/>
    <w:rsid w:val="009519B9"/>
    <w:rsid w:val="00952507"/>
    <w:rsid w:val="00953551"/>
    <w:rsid w:val="0095417F"/>
    <w:rsid w:val="00954616"/>
    <w:rsid w:val="00956A8F"/>
    <w:rsid w:val="0095761D"/>
    <w:rsid w:val="009579EB"/>
    <w:rsid w:val="00957E4F"/>
    <w:rsid w:val="0096039F"/>
    <w:rsid w:val="00961530"/>
    <w:rsid w:val="00961594"/>
    <w:rsid w:val="0096209E"/>
    <w:rsid w:val="0096380F"/>
    <w:rsid w:val="009659E6"/>
    <w:rsid w:val="00966D1A"/>
    <w:rsid w:val="009671A2"/>
    <w:rsid w:val="009700EF"/>
    <w:rsid w:val="00971C5B"/>
    <w:rsid w:val="00972D67"/>
    <w:rsid w:val="00973433"/>
    <w:rsid w:val="009754C1"/>
    <w:rsid w:val="00976A43"/>
    <w:rsid w:val="00977379"/>
    <w:rsid w:val="00980133"/>
    <w:rsid w:val="00981DBF"/>
    <w:rsid w:val="00981EF9"/>
    <w:rsid w:val="00982D73"/>
    <w:rsid w:val="00982F18"/>
    <w:rsid w:val="00983C3F"/>
    <w:rsid w:val="0098562E"/>
    <w:rsid w:val="0098756C"/>
    <w:rsid w:val="00987704"/>
    <w:rsid w:val="00987A19"/>
    <w:rsid w:val="00990663"/>
    <w:rsid w:val="009909CE"/>
    <w:rsid w:val="0099417A"/>
    <w:rsid w:val="00994A00"/>
    <w:rsid w:val="009951AA"/>
    <w:rsid w:val="00995CEB"/>
    <w:rsid w:val="009967B4"/>
    <w:rsid w:val="009969C0"/>
    <w:rsid w:val="0099712D"/>
    <w:rsid w:val="0099754E"/>
    <w:rsid w:val="00997F03"/>
    <w:rsid w:val="00997FA8"/>
    <w:rsid w:val="009A15CD"/>
    <w:rsid w:val="009A1958"/>
    <w:rsid w:val="009A1EEA"/>
    <w:rsid w:val="009A33B8"/>
    <w:rsid w:val="009A4354"/>
    <w:rsid w:val="009A4A98"/>
    <w:rsid w:val="009A5287"/>
    <w:rsid w:val="009A5A09"/>
    <w:rsid w:val="009A7370"/>
    <w:rsid w:val="009B2ABB"/>
    <w:rsid w:val="009B3663"/>
    <w:rsid w:val="009B49CD"/>
    <w:rsid w:val="009B4DA4"/>
    <w:rsid w:val="009B4EA0"/>
    <w:rsid w:val="009B525F"/>
    <w:rsid w:val="009B5296"/>
    <w:rsid w:val="009B5B06"/>
    <w:rsid w:val="009B60CF"/>
    <w:rsid w:val="009C0F86"/>
    <w:rsid w:val="009C1B98"/>
    <w:rsid w:val="009C2BDB"/>
    <w:rsid w:val="009C3ABE"/>
    <w:rsid w:val="009C49D8"/>
    <w:rsid w:val="009C4E07"/>
    <w:rsid w:val="009C5BF1"/>
    <w:rsid w:val="009C634E"/>
    <w:rsid w:val="009C638F"/>
    <w:rsid w:val="009C649A"/>
    <w:rsid w:val="009C6A10"/>
    <w:rsid w:val="009C6E88"/>
    <w:rsid w:val="009C7C39"/>
    <w:rsid w:val="009D0C0C"/>
    <w:rsid w:val="009D0DF6"/>
    <w:rsid w:val="009D1479"/>
    <w:rsid w:val="009D15E8"/>
    <w:rsid w:val="009D3183"/>
    <w:rsid w:val="009D34BE"/>
    <w:rsid w:val="009D5A41"/>
    <w:rsid w:val="009D5EEB"/>
    <w:rsid w:val="009D5FE9"/>
    <w:rsid w:val="009D7799"/>
    <w:rsid w:val="009D795C"/>
    <w:rsid w:val="009E0123"/>
    <w:rsid w:val="009E138B"/>
    <w:rsid w:val="009E1765"/>
    <w:rsid w:val="009E2575"/>
    <w:rsid w:val="009E3595"/>
    <w:rsid w:val="009E406C"/>
    <w:rsid w:val="009E49DF"/>
    <w:rsid w:val="009E4A82"/>
    <w:rsid w:val="009E4C33"/>
    <w:rsid w:val="009E4DC9"/>
    <w:rsid w:val="009E5495"/>
    <w:rsid w:val="009E601C"/>
    <w:rsid w:val="009E6B94"/>
    <w:rsid w:val="009E7C06"/>
    <w:rsid w:val="009F1CB3"/>
    <w:rsid w:val="009F27AC"/>
    <w:rsid w:val="009F31A3"/>
    <w:rsid w:val="009F39AE"/>
    <w:rsid w:val="009F4918"/>
    <w:rsid w:val="009F5CA5"/>
    <w:rsid w:val="009F5D22"/>
    <w:rsid w:val="009F7DA8"/>
    <w:rsid w:val="00A006E6"/>
    <w:rsid w:val="00A00ED6"/>
    <w:rsid w:val="00A02221"/>
    <w:rsid w:val="00A03005"/>
    <w:rsid w:val="00A0340A"/>
    <w:rsid w:val="00A03730"/>
    <w:rsid w:val="00A04125"/>
    <w:rsid w:val="00A04E2B"/>
    <w:rsid w:val="00A0511D"/>
    <w:rsid w:val="00A05866"/>
    <w:rsid w:val="00A06DE2"/>
    <w:rsid w:val="00A0739D"/>
    <w:rsid w:val="00A1049B"/>
    <w:rsid w:val="00A107DB"/>
    <w:rsid w:val="00A10D2A"/>
    <w:rsid w:val="00A10FA2"/>
    <w:rsid w:val="00A12189"/>
    <w:rsid w:val="00A1646D"/>
    <w:rsid w:val="00A1792D"/>
    <w:rsid w:val="00A179B6"/>
    <w:rsid w:val="00A17D5C"/>
    <w:rsid w:val="00A2017D"/>
    <w:rsid w:val="00A202D8"/>
    <w:rsid w:val="00A21BAB"/>
    <w:rsid w:val="00A22040"/>
    <w:rsid w:val="00A22766"/>
    <w:rsid w:val="00A23AFA"/>
    <w:rsid w:val="00A23E74"/>
    <w:rsid w:val="00A241C2"/>
    <w:rsid w:val="00A2593B"/>
    <w:rsid w:val="00A25E1B"/>
    <w:rsid w:val="00A27C0B"/>
    <w:rsid w:val="00A31AAD"/>
    <w:rsid w:val="00A32651"/>
    <w:rsid w:val="00A34747"/>
    <w:rsid w:val="00A3516D"/>
    <w:rsid w:val="00A3636B"/>
    <w:rsid w:val="00A3651C"/>
    <w:rsid w:val="00A37C0E"/>
    <w:rsid w:val="00A37C82"/>
    <w:rsid w:val="00A4069D"/>
    <w:rsid w:val="00A40C0D"/>
    <w:rsid w:val="00A429B9"/>
    <w:rsid w:val="00A43A6D"/>
    <w:rsid w:val="00A4477B"/>
    <w:rsid w:val="00A454BA"/>
    <w:rsid w:val="00A456FA"/>
    <w:rsid w:val="00A4585D"/>
    <w:rsid w:val="00A502CD"/>
    <w:rsid w:val="00A50C97"/>
    <w:rsid w:val="00A50CD5"/>
    <w:rsid w:val="00A50E12"/>
    <w:rsid w:val="00A512F8"/>
    <w:rsid w:val="00A5192A"/>
    <w:rsid w:val="00A519BD"/>
    <w:rsid w:val="00A52177"/>
    <w:rsid w:val="00A52C6E"/>
    <w:rsid w:val="00A5450E"/>
    <w:rsid w:val="00A5493A"/>
    <w:rsid w:val="00A55B08"/>
    <w:rsid w:val="00A55F54"/>
    <w:rsid w:val="00A56258"/>
    <w:rsid w:val="00A61B6D"/>
    <w:rsid w:val="00A635DE"/>
    <w:rsid w:val="00A63FF5"/>
    <w:rsid w:val="00A6463B"/>
    <w:rsid w:val="00A65153"/>
    <w:rsid w:val="00A65374"/>
    <w:rsid w:val="00A65D40"/>
    <w:rsid w:val="00A66240"/>
    <w:rsid w:val="00A66640"/>
    <w:rsid w:val="00A66DA7"/>
    <w:rsid w:val="00A670DA"/>
    <w:rsid w:val="00A67148"/>
    <w:rsid w:val="00A67A97"/>
    <w:rsid w:val="00A70180"/>
    <w:rsid w:val="00A7075D"/>
    <w:rsid w:val="00A713CB"/>
    <w:rsid w:val="00A72862"/>
    <w:rsid w:val="00A73367"/>
    <w:rsid w:val="00A7439F"/>
    <w:rsid w:val="00A7521B"/>
    <w:rsid w:val="00A753F8"/>
    <w:rsid w:val="00A77181"/>
    <w:rsid w:val="00A77FA1"/>
    <w:rsid w:val="00A806CB"/>
    <w:rsid w:val="00A80E4A"/>
    <w:rsid w:val="00A81453"/>
    <w:rsid w:val="00A8286A"/>
    <w:rsid w:val="00A83C20"/>
    <w:rsid w:val="00A84F40"/>
    <w:rsid w:val="00A85AF2"/>
    <w:rsid w:val="00A8631A"/>
    <w:rsid w:val="00A86435"/>
    <w:rsid w:val="00A86DEC"/>
    <w:rsid w:val="00A86FDA"/>
    <w:rsid w:val="00A923DC"/>
    <w:rsid w:val="00A926B4"/>
    <w:rsid w:val="00A933C2"/>
    <w:rsid w:val="00A9355F"/>
    <w:rsid w:val="00A93A21"/>
    <w:rsid w:val="00A93ADB"/>
    <w:rsid w:val="00A94180"/>
    <w:rsid w:val="00A957B0"/>
    <w:rsid w:val="00A9727D"/>
    <w:rsid w:val="00AA1223"/>
    <w:rsid w:val="00AA2514"/>
    <w:rsid w:val="00AA2542"/>
    <w:rsid w:val="00AA257B"/>
    <w:rsid w:val="00AA2908"/>
    <w:rsid w:val="00AA3B6D"/>
    <w:rsid w:val="00AA4C6B"/>
    <w:rsid w:val="00AA4DB7"/>
    <w:rsid w:val="00AA4E3B"/>
    <w:rsid w:val="00AA5921"/>
    <w:rsid w:val="00AA59B5"/>
    <w:rsid w:val="00AA66C5"/>
    <w:rsid w:val="00AA7379"/>
    <w:rsid w:val="00AB00A7"/>
    <w:rsid w:val="00AB0441"/>
    <w:rsid w:val="00AB04D2"/>
    <w:rsid w:val="00AB0DB6"/>
    <w:rsid w:val="00AB13D8"/>
    <w:rsid w:val="00AB2ABA"/>
    <w:rsid w:val="00AB5762"/>
    <w:rsid w:val="00AB5859"/>
    <w:rsid w:val="00AB5BC3"/>
    <w:rsid w:val="00AB60C0"/>
    <w:rsid w:val="00AB6340"/>
    <w:rsid w:val="00AB6AB2"/>
    <w:rsid w:val="00AB702F"/>
    <w:rsid w:val="00AC0A9E"/>
    <w:rsid w:val="00AC0B06"/>
    <w:rsid w:val="00AC1382"/>
    <w:rsid w:val="00AC16DB"/>
    <w:rsid w:val="00AC2038"/>
    <w:rsid w:val="00AC4860"/>
    <w:rsid w:val="00AC4E0A"/>
    <w:rsid w:val="00AC7407"/>
    <w:rsid w:val="00AC7476"/>
    <w:rsid w:val="00AC790D"/>
    <w:rsid w:val="00AD0C68"/>
    <w:rsid w:val="00AD0CEC"/>
    <w:rsid w:val="00AD0EC7"/>
    <w:rsid w:val="00AD1EAF"/>
    <w:rsid w:val="00AD519B"/>
    <w:rsid w:val="00AD6415"/>
    <w:rsid w:val="00AD6CA0"/>
    <w:rsid w:val="00AD7DAA"/>
    <w:rsid w:val="00AE0013"/>
    <w:rsid w:val="00AE0573"/>
    <w:rsid w:val="00AE1143"/>
    <w:rsid w:val="00AE1E22"/>
    <w:rsid w:val="00AE21B0"/>
    <w:rsid w:val="00AE2A76"/>
    <w:rsid w:val="00AE4E78"/>
    <w:rsid w:val="00AE5992"/>
    <w:rsid w:val="00AE6B1C"/>
    <w:rsid w:val="00AE6C39"/>
    <w:rsid w:val="00AF07AC"/>
    <w:rsid w:val="00AF08AB"/>
    <w:rsid w:val="00AF1C5C"/>
    <w:rsid w:val="00AF2F2A"/>
    <w:rsid w:val="00AF39DF"/>
    <w:rsid w:val="00AF45A7"/>
    <w:rsid w:val="00AF5198"/>
    <w:rsid w:val="00AF5BC4"/>
    <w:rsid w:val="00AF61E7"/>
    <w:rsid w:val="00AF6E06"/>
    <w:rsid w:val="00AF7185"/>
    <w:rsid w:val="00B017C4"/>
    <w:rsid w:val="00B02C74"/>
    <w:rsid w:val="00B0353D"/>
    <w:rsid w:val="00B05367"/>
    <w:rsid w:val="00B07007"/>
    <w:rsid w:val="00B10093"/>
    <w:rsid w:val="00B100FB"/>
    <w:rsid w:val="00B1099D"/>
    <w:rsid w:val="00B10C7E"/>
    <w:rsid w:val="00B114CE"/>
    <w:rsid w:val="00B1174C"/>
    <w:rsid w:val="00B122E8"/>
    <w:rsid w:val="00B12469"/>
    <w:rsid w:val="00B125CB"/>
    <w:rsid w:val="00B12832"/>
    <w:rsid w:val="00B1349C"/>
    <w:rsid w:val="00B1368C"/>
    <w:rsid w:val="00B1440D"/>
    <w:rsid w:val="00B146AC"/>
    <w:rsid w:val="00B155B3"/>
    <w:rsid w:val="00B157CA"/>
    <w:rsid w:val="00B17685"/>
    <w:rsid w:val="00B2102C"/>
    <w:rsid w:val="00B21DAC"/>
    <w:rsid w:val="00B21F64"/>
    <w:rsid w:val="00B22012"/>
    <w:rsid w:val="00B225AD"/>
    <w:rsid w:val="00B22B7F"/>
    <w:rsid w:val="00B23052"/>
    <w:rsid w:val="00B230D9"/>
    <w:rsid w:val="00B23266"/>
    <w:rsid w:val="00B241EF"/>
    <w:rsid w:val="00B258ED"/>
    <w:rsid w:val="00B2628D"/>
    <w:rsid w:val="00B26545"/>
    <w:rsid w:val="00B2726B"/>
    <w:rsid w:val="00B2749C"/>
    <w:rsid w:val="00B27EFF"/>
    <w:rsid w:val="00B307FB"/>
    <w:rsid w:val="00B30979"/>
    <w:rsid w:val="00B310E0"/>
    <w:rsid w:val="00B3166E"/>
    <w:rsid w:val="00B31ECE"/>
    <w:rsid w:val="00B3227A"/>
    <w:rsid w:val="00B33074"/>
    <w:rsid w:val="00B33CFA"/>
    <w:rsid w:val="00B35584"/>
    <w:rsid w:val="00B35CD3"/>
    <w:rsid w:val="00B37066"/>
    <w:rsid w:val="00B4078B"/>
    <w:rsid w:val="00B40B70"/>
    <w:rsid w:val="00B41154"/>
    <w:rsid w:val="00B42873"/>
    <w:rsid w:val="00B45FB9"/>
    <w:rsid w:val="00B46D51"/>
    <w:rsid w:val="00B46D8B"/>
    <w:rsid w:val="00B503F1"/>
    <w:rsid w:val="00B509A9"/>
    <w:rsid w:val="00B5208A"/>
    <w:rsid w:val="00B5216D"/>
    <w:rsid w:val="00B52B77"/>
    <w:rsid w:val="00B54B02"/>
    <w:rsid w:val="00B54B1B"/>
    <w:rsid w:val="00B55904"/>
    <w:rsid w:val="00B566D4"/>
    <w:rsid w:val="00B5696A"/>
    <w:rsid w:val="00B56AE1"/>
    <w:rsid w:val="00B5736E"/>
    <w:rsid w:val="00B573D4"/>
    <w:rsid w:val="00B57DA0"/>
    <w:rsid w:val="00B60238"/>
    <w:rsid w:val="00B61AF4"/>
    <w:rsid w:val="00B62200"/>
    <w:rsid w:val="00B6359D"/>
    <w:rsid w:val="00B637B1"/>
    <w:rsid w:val="00B6424F"/>
    <w:rsid w:val="00B64EAD"/>
    <w:rsid w:val="00B658B1"/>
    <w:rsid w:val="00B65910"/>
    <w:rsid w:val="00B667E9"/>
    <w:rsid w:val="00B66C68"/>
    <w:rsid w:val="00B66F41"/>
    <w:rsid w:val="00B67682"/>
    <w:rsid w:val="00B70364"/>
    <w:rsid w:val="00B70877"/>
    <w:rsid w:val="00B708F2"/>
    <w:rsid w:val="00B7101F"/>
    <w:rsid w:val="00B719D5"/>
    <w:rsid w:val="00B72062"/>
    <w:rsid w:val="00B74468"/>
    <w:rsid w:val="00B75AE2"/>
    <w:rsid w:val="00B76E12"/>
    <w:rsid w:val="00B814A6"/>
    <w:rsid w:val="00B814FF"/>
    <w:rsid w:val="00B8165E"/>
    <w:rsid w:val="00B81D41"/>
    <w:rsid w:val="00B8218D"/>
    <w:rsid w:val="00B822C0"/>
    <w:rsid w:val="00B82B75"/>
    <w:rsid w:val="00B8321A"/>
    <w:rsid w:val="00B8394C"/>
    <w:rsid w:val="00B83CE4"/>
    <w:rsid w:val="00B83FD6"/>
    <w:rsid w:val="00B840A0"/>
    <w:rsid w:val="00B84489"/>
    <w:rsid w:val="00B85AEA"/>
    <w:rsid w:val="00B871D7"/>
    <w:rsid w:val="00B87568"/>
    <w:rsid w:val="00B87698"/>
    <w:rsid w:val="00B913FB"/>
    <w:rsid w:val="00B91DE8"/>
    <w:rsid w:val="00B927EC"/>
    <w:rsid w:val="00B9396B"/>
    <w:rsid w:val="00B94B86"/>
    <w:rsid w:val="00B95A10"/>
    <w:rsid w:val="00B96778"/>
    <w:rsid w:val="00B96AE4"/>
    <w:rsid w:val="00B9750C"/>
    <w:rsid w:val="00B97ACD"/>
    <w:rsid w:val="00BA0D50"/>
    <w:rsid w:val="00BA13E3"/>
    <w:rsid w:val="00BA199F"/>
    <w:rsid w:val="00BA1E20"/>
    <w:rsid w:val="00BA2503"/>
    <w:rsid w:val="00BA269A"/>
    <w:rsid w:val="00BA271C"/>
    <w:rsid w:val="00BA27C5"/>
    <w:rsid w:val="00BA2BB6"/>
    <w:rsid w:val="00BA33CE"/>
    <w:rsid w:val="00BA3539"/>
    <w:rsid w:val="00BA365A"/>
    <w:rsid w:val="00BA3C4A"/>
    <w:rsid w:val="00BA402E"/>
    <w:rsid w:val="00BA4A38"/>
    <w:rsid w:val="00BB3268"/>
    <w:rsid w:val="00BB3ECF"/>
    <w:rsid w:val="00BB6CB7"/>
    <w:rsid w:val="00BB7AB2"/>
    <w:rsid w:val="00BB7B39"/>
    <w:rsid w:val="00BB7EE9"/>
    <w:rsid w:val="00BC0624"/>
    <w:rsid w:val="00BC1100"/>
    <w:rsid w:val="00BC1521"/>
    <w:rsid w:val="00BC1D00"/>
    <w:rsid w:val="00BC1D85"/>
    <w:rsid w:val="00BC3278"/>
    <w:rsid w:val="00BC3835"/>
    <w:rsid w:val="00BC3D44"/>
    <w:rsid w:val="00BC5504"/>
    <w:rsid w:val="00BC5F93"/>
    <w:rsid w:val="00BC6345"/>
    <w:rsid w:val="00BC66B0"/>
    <w:rsid w:val="00BC72D0"/>
    <w:rsid w:val="00BC7A63"/>
    <w:rsid w:val="00BD0D20"/>
    <w:rsid w:val="00BD1D73"/>
    <w:rsid w:val="00BD287B"/>
    <w:rsid w:val="00BD294D"/>
    <w:rsid w:val="00BD3384"/>
    <w:rsid w:val="00BD695C"/>
    <w:rsid w:val="00BD7395"/>
    <w:rsid w:val="00BD7FCD"/>
    <w:rsid w:val="00BE00F6"/>
    <w:rsid w:val="00BE0392"/>
    <w:rsid w:val="00BE0989"/>
    <w:rsid w:val="00BE1012"/>
    <w:rsid w:val="00BE1A28"/>
    <w:rsid w:val="00BE2780"/>
    <w:rsid w:val="00BE2A6B"/>
    <w:rsid w:val="00BE37C4"/>
    <w:rsid w:val="00BE3C64"/>
    <w:rsid w:val="00BE4086"/>
    <w:rsid w:val="00BE41BD"/>
    <w:rsid w:val="00BE7229"/>
    <w:rsid w:val="00BF0B4F"/>
    <w:rsid w:val="00BF2901"/>
    <w:rsid w:val="00BF2EE8"/>
    <w:rsid w:val="00BF39B1"/>
    <w:rsid w:val="00BF59C2"/>
    <w:rsid w:val="00BF6883"/>
    <w:rsid w:val="00BF6A02"/>
    <w:rsid w:val="00BF74F2"/>
    <w:rsid w:val="00C00F4A"/>
    <w:rsid w:val="00C01B98"/>
    <w:rsid w:val="00C01F16"/>
    <w:rsid w:val="00C01F66"/>
    <w:rsid w:val="00C02E25"/>
    <w:rsid w:val="00C05BB6"/>
    <w:rsid w:val="00C06343"/>
    <w:rsid w:val="00C07B74"/>
    <w:rsid w:val="00C105FC"/>
    <w:rsid w:val="00C11126"/>
    <w:rsid w:val="00C122A8"/>
    <w:rsid w:val="00C12EA3"/>
    <w:rsid w:val="00C14A20"/>
    <w:rsid w:val="00C1547F"/>
    <w:rsid w:val="00C15F24"/>
    <w:rsid w:val="00C17078"/>
    <w:rsid w:val="00C17D95"/>
    <w:rsid w:val="00C17F49"/>
    <w:rsid w:val="00C21BA9"/>
    <w:rsid w:val="00C21FE1"/>
    <w:rsid w:val="00C224F9"/>
    <w:rsid w:val="00C22833"/>
    <w:rsid w:val="00C2338E"/>
    <w:rsid w:val="00C241DF"/>
    <w:rsid w:val="00C2466A"/>
    <w:rsid w:val="00C2493D"/>
    <w:rsid w:val="00C250BC"/>
    <w:rsid w:val="00C26069"/>
    <w:rsid w:val="00C263B4"/>
    <w:rsid w:val="00C263E5"/>
    <w:rsid w:val="00C268DB"/>
    <w:rsid w:val="00C26C18"/>
    <w:rsid w:val="00C2748B"/>
    <w:rsid w:val="00C277BC"/>
    <w:rsid w:val="00C27E15"/>
    <w:rsid w:val="00C31108"/>
    <w:rsid w:val="00C311AD"/>
    <w:rsid w:val="00C335B4"/>
    <w:rsid w:val="00C33B42"/>
    <w:rsid w:val="00C34D11"/>
    <w:rsid w:val="00C35570"/>
    <w:rsid w:val="00C35A71"/>
    <w:rsid w:val="00C36B9F"/>
    <w:rsid w:val="00C36ED6"/>
    <w:rsid w:val="00C4151D"/>
    <w:rsid w:val="00C418FD"/>
    <w:rsid w:val="00C452A8"/>
    <w:rsid w:val="00C45ABA"/>
    <w:rsid w:val="00C45FBF"/>
    <w:rsid w:val="00C468CC"/>
    <w:rsid w:val="00C46BB1"/>
    <w:rsid w:val="00C46F2D"/>
    <w:rsid w:val="00C50E42"/>
    <w:rsid w:val="00C52A06"/>
    <w:rsid w:val="00C5304C"/>
    <w:rsid w:val="00C53335"/>
    <w:rsid w:val="00C536D8"/>
    <w:rsid w:val="00C54C2A"/>
    <w:rsid w:val="00C55AAE"/>
    <w:rsid w:val="00C56C7D"/>
    <w:rsid w:val="00C57E57"/>
    <w:rsid w:val="00C6039D"/>
    <w:rsid w:val="00C60988"/>
    <w:rsid w:val="00C61704"/>
    <w:rsid w:val="00C6246B"/>
    <w:rsid w:val="00C62C7B"/>
    <w:rsid w:val="00C62DD7"/>
    <w:rsid w:val="00C63030"/>
    <w:rsid w:val="00C640D1"/>
    <w:rsid w:val="00C64501"/>
    <w:rsid w:val="00C6461C"/>
    <w:rsid w:val="00C646B3"/>
    <w:rsid w:val="00C64FFD"/>
    <w:rsid w:val="00C65605"/>
    <w:rsid w:val="00C6576D"/>
    <w:rsid w:val="00C65796"/>
    <w:rsid w:val="00C65995"/>
    <w:rsid w:val="00C66FB0"/>
    <w:rsid w:val="00C7011B"/>
    <w:rsid w:val="00C72CB6"/>
    <w:rsid w:val="00C73A30"/>
    <w:rsid w:val="00C748E4"/>
    <w:rsid w:val="00C75377"/>
    <w:rsid w:val="00C75572"/>
    <w:rsid w:val="00C764F0"/>
    <w:rsid w:val="00C76653"/>
    <w:rsid w:val="00C770B9"/>
    <w:rsid w:val="00C77C5C"/>
    <w:rsid w:val="00C80AAF"/>
    <w:rsid w:val="00C819E6"/>
    <w:rsid w:val="00C8215D"/>
    <w:rsid w:val="00C82692"/>
    <w:rsid w:val="00C827DD"/>
    <w:rsid w:val="00C82FBE"/>
    <w:rsid w:val="00C83095"/>
    <w:rsid w:val="00C842A0"/>
    <w:rsid w:val="00C84AC8"/>
    <w:rsid w:val="00C84B65"/>
    <w:rsid w:val="00C84DC2"/>
    <w:rsid w:val="00C86A9C"/>
    <w:rsid w:val="00C873B7"/>
    <w:rsid w:val="00C8762B"/>
    <w:rsid w:val="00C87AEC"/>
    <w:rsid w:val="00C90175"/>
    <w:rsid w:val="00C90D8A"/>
    <w:rsid w:val="00C91997"/>
    <w:rsid w:val="00C91DEF"/>
    <w:rsid w:val="00C922A5"/>
    <w:rsid w:val="00C927F5"/>
    <w:rsid w:val="00C95807"/>
    <w:rsid w:val="00C95B5D"/>
    <w:rsid w:val="00C966CC"/>
    <w:rsid w:val="00C96E2E"/>
    <w:rsid w:val="00CA02BF"/>
    <w:rsid w:val="00CA1AFA"/>
    <w:rsid w:val="00CA24AA"/>
    <w:rsid w:val="00CA2AD9"/>
    <w:rsid w:val="00CA30F7"/>
    <w:rsid w:val="00CA488A"/>
    <w:rsid w:val="00CA65D5"/>
    <w:rsid w:val="00CA716B"/>
    <w:rsid w:val="00CB058A"/>
    <w:rsid w:val="00CB0BAB"/>
    <w:rsid w:val="00CB15C5"/>
    <w:rsid w:val="00CB2653"/>
    <w:rsid w:val="00CB268A"/>
    <w:rsid w:val="00CB5514"/>
    <w:rsid w:val="00CB5815"/>
    <w:rsid w:val="00CB5946"/>
    <w:rsid w:val="00CB5B8B"/>
    <w:rsid w:val="00CB6010"/>
    <w:rsid w:val="00CB6201"/>
    <w:rsid w:val="00CB68B0"/>
    <w:rsid w:val="00CB6FDE"/>
    <w:rsid w:val="00CB7389"/>
    <w:rsid w:val="00CB7A25"/>
    <w:rsid w:val="00CB7D99"/>
    <w:rsid w:val="00CC00F6"/>
    <w:rsid w:val="00CC0345"/>
    <w:rsid w:val="00CC0AA3"/>
    <w:rsid w:val="00CC1255"/>
    <w:rsid w:val="00CC1463"/>
    <w:rsid w:val="00CC1FC7"/>
    <w:rsid w:val="00CC307F"/>
    <w:rsid w:val="00CC3F32"/>
    <w:rsid w:val="00CC52A7"/>
    <w:rsid w:val="00CC5DA1"/>
    <w:rsid w:val="00CC7159"/>
    <w:rsid w:val="00CC7182"/>
    <w:rsid w:val="00CC7DAC"/>
    <w:rsid w:val="00CD1AB0"/>
    <w:rsid w:val="00CD1AD2"/>
    <w:rsid w:val="00CD2144"/>
    <w:rsid w:val="00CD2E34"/>
    <w:rsid w:val="00CD3320"/>
    <w:rsid w:val="00CD4054"/>
    <w:rsid w:val="00CD69F8"/>
    <w:rsid w:val="00CD6F93"/>
    <w:rsid w:val="00CD7176"/>
    <w:rsid w:val="00CD7999"/>
    <w:rsid w:val="00CE017A"/>
    <w:rsid w:val="00CE056F"/>
    <w:rsid w:val="00CE408E"/>
    <w:rsid w:val="00CE4468"/>
    <w:rsid w:val="00CE4922"/>
    <w:rsid w:val="00CE6016"/>
    <w:rsid w:val="00CF01CA"/>
    <w:rsid w:val="00CF02A3"/>
    <w:rsid w:val="00CF3829"/>
    <w:rsid w:val="00CF42C9"/>
    <w:rsid w:val="00CF547E"/>
    <w:rsid w:val="00CF5A2C"/>
    <w:rsid w:val="00CF64DE"/>
    <w:rsid w:val="00CF740A"/>
    <w:rsid w:val="00CF7EBB"/>
    <w:rsid w:val="00D007DA"/>
    <w:rsid w:val="00D00B5E"/>
    <w:rsid w:val="00D00EE8"/>
    <w:rsid w:val="00D0177B"/>
    <w:rsid w:val="00D018C3"/>
    <w:rsid w:val="00D031E7"/>
    <w:rsid w:val="00D03C28"/>
    <w:rsid w:val="00D04E07"/>
    <w:rsid w:val="00D07787"/>
    <w:rsid w:val="00D1191B"/>
    <w:rsid w:val="00D135EA"/>
    <w:rsid w:val="00D1466A"/>
    <w:rsid w:val="00D1490E"/>
    <w:rsid w:val="00D14D46"/>
    <w:rsid w:val="00D159F7"/>
    <w:rsid w:val="00D16C02"/>
    <w:rsid w:val="00D16DCF"/>
    <w:rsid w:val="00D16EA7"/>
    <w:rsid w:val="00D17C58"/>
    <w:rsid w:val="00D212B4"/>
    <w:rsid w:val="00D23F04"/>
    <w:rsid w:val="00D23F25"/>
    <w:rsid w:val="00D26395"/>
    <w:rsid w:val="00D2707C"/>
    <w:rsid w:val="00D307C8"/>
    <w:rsid w:val="00D31679"/>
    <w:rsid w:val="00D3234A"/>
    <w:rsid w:val="00D32AB1"/>
    <w:rsid w:val="00D359D2"/>
    <w:rsid w:val="00D3739E"/>
    <w:rsid w:val="00D40B27"/>
    <w:rsid w:val="00D41747"/>
    <w:rsid w:val="00D42233"/>
    <w:rsid w:val="00D429D9"/>
    <w:rsid w:val="00D42C09"/>
    <w:rsid w:val="00D42C34"/>
    <w:rsid w:val="00D436C1"/>
    <w:rsid w:val="00D43CC9"/>
    <w:rsid w:val="00D44878"/>
    <w:rsid w:val="00D45D1D"/>
    <w:rsid w:val="00D45E6F"/>
    <w:rsid w:val="00D466AC"/>
    <w:rsid w:val="00D46DFF"/>
    <w:rsid w:val="00D51A02"/>
    <w:rsid w:val="00D5214F"/>
    <w:rsid w:val="00D521A0"/>
    <w:rsid w:val="00D53949"/>
    <w:rsid w:val="00D53D58"/>
    <w:rsid w:val="00D565BE"/>
    <w:rsid w:val="00D57584"/>
    <w:rsid w:val="00D601E9"/>
    <w:rsid w:val="00D601FC"/>
    <w:rsid w:val="00D60A51"/>
    <w:rsid w:val="00D61323"/>
    <w:rsid w:val="00D61D70"/>
    <w:rsid w:val="00D62A80"/>
    <w:rsid w:val="00D63888"/>
    <w:rsid w:val="00D648FA"/>
    <w:rsid w:val="00D6507F"/>
    <w:rsid w:val="00D6793A"/>
    <w:rsid w:val="00D67B1A"/>
    <w:rsid w:val="00D7107C"/>
    <w:rsid w:val="00D71189"/>
    <w:rsid w:val="00D7165C"/>
    <w:rsid w:val="00D71714"/>
    <w:rsid w:val="00D7239B"/>
    <w:rsid w:val="00D72FA7"/>
    <w:rsid w:val="00D732FB"/>
    <w:rsid w:val="00D73BBC"/>
    <w:rsid w:val="00D74D67"/>
    <w:rsid w:val="00D753E8"/>
    <w:rsid w:val="00D75833"/>
    <w:rsid w:val="00D77998"/>
    <w:rsid w:val="00D80C23"/>
    <w:rsid w:val="00D80E29"/>
    <w:rsid w:val="00D80E4B"/>
    <w:rsid w:val="00D82A52"/>
    <w:rsid w:val="00D82D02"/>
    <w:rsid w:val="00D82D7D"/>
    <w:rsid w:val="00D84295"/>
    <w:rsid w:val="00D8490E"/>
    <w:rsid w:val="00D84FB3"/>
    <w:rsid w:val="00D85F48"/>
    <w:rsid w:val="00D867B6"/>
    <w:rsid w:val="00D86868"/>
    <w:rsid w:val="00D8766B"/>
    <w:rsid w:val="00D87E61"/>
    <w:rsid w:val="00D906C8"/>
    <w:rsid w:val="00D92B39"/>
    <w:rsid w:val="00D93817"/>
    <w:rsid w:val="00D94C9B"/>
    <w:rsid w:val="00D9536B"/>
    <w:rsid w:val="00D958AB"/>
    <w:rsid w:val="00D9777E"/>
    <w:rsid w:val="00D97F69"/>
    <w:rsid w:val="00DA1355"/>
    <w:rsid w:val="00DA1F9F"/>
    <w:rsid w:val="00DA2AA3"/>
    <w:rsid w:val="00DA4B45"/>
    <w:rsid w:val="00DA523D"/>
    <w:rsid w:val="00DA5F72"/>
    <w:rsid w:val="00DA6C53"/>
    <w:rsid w:val="00DA774D"/>
    <w:rsid w:val="00DA77B5"/>
    <w:rsid w:val="00DB0CB6"/>
    <w:rsid w:val="00DB3AEC"/>
    <w:rsid w:val="00DB3BCA"/>
    <w:rsid w:val="00DB4B1F"/>
    <w:rsid w:val="00DB7AB5"/>
    <w:rsid w:val="00DC0DA2"/>
    <w:rsid w:val="00DC5F6B"/>
    <w:rsid w:val="00DC62B6"/>
    <w:rsid w:val="00DC6535"/>
    <w:rsid w:val="00DC6D2C"/>
    <w:rsid w:val="00DC6D35"/>
    <w:rsid w:val="00DC717C"/>
    <w:rsid w:val="00DC7310"/>
    <w:rsid w:val="00DC7B40"/>
    <w:rsid w:val="00DD0860"/>
    <w:rsid w:val="00DD0ADC"/>
    <w:rsid w:val="00DD139C"/>
    <w:rsid w:val="00DD1A56"/>
    <w:rsid w:val="00DD1B49"/>
    <w:rsid w:val="00DD262A"/>
    <w:rsid w:val="00DD283D"/>
    <w:rsid w:val="00DD3A72"/>
    <w:rsid w:val="00DD3F01"/>
    <w:rsid w:val="00DD3F29"/>
    <w:rsid w:val="00DD40A8"/>
    <w:rsid w:val="00DD4A00"/>
    <w:rsid w:val="00DD6012"/>
    <w:rsid w:val="00DD658B"/>
    <w:rsid w:val="00DD7F07"/>
    <w:rsid w:val="00DE00AB"/>
    <w:rsid w:val="00DE0AA8"/>
    <w:rsid w:val="00DE0C2A"/>
    <w:rsid w:val="00DE1C61"/>
    <w:rsid w:val="00DE23A8"/>
    <w:rsid w:val="00DE2C45"/>
    <w:rsid w:val="00DE2CE0"/>
    <w:rsid w:val="00DE3146"/>
    <w:rsid w:val="00DE39B0"/>
    <w:rsid w:val="00DE3C4C"/>
    <w:rsid w:val="00DE3DA7"/>
    <w:rsid w:val="00DE43F1"/>
    <w:rsid w:val="00DE4648"/>
    <w:rsid w:val="00DE484D"/>
    <w:rsid w:val="00DE4A39"/>
    <w:rsid w:val="00DE539B"/>
    <w:rsid w:val="00DE5480"/>
    <w:rsid w:val="00DE6A1C"/>
    <w:rsid w:val="00DE796F"/>
    <w:rsid w:val="00DF0449"/>
    <w:rsid w:val="00DF0B1E"/>
    <w:rsid w:val="00DF1191"/>
    <w:rsid w:val="00DF34E0"/>
    <w:rsid w:val="00DF5659"/>
    <w:rsid w:val="00DF5804"/>
    <w:rsid w:val="00DF5A08"/>
    <w:rsid w:val="00DF5E29"/>
    <w:rsid w:val="00DF5F70"/>
    <w:rsid w:val="00DF6344"/>
    <w:rsid w:val="00DF7457"/>
    <w:rsid w:val="00E004B8"/>
    <w:rsid w:val="00E03B3B"/>
    <w:rsid w:val="00E046C2"/>
    <w:rsid w:val="00E04A4C"/>
    <w:rsid w:val="00E059DF"/>
    <w:rsid w:val="00E05A62"/>
    <w:rsid w:val="00E128A6"/>
    <w:rsid w:val="00E1359E"/>
    <w:rsid w:val="00E13D3B"/>
    <w:rsid w:val="00E14E2B"/>
    <w:rsid w:val="00E14FBD"/>
    <w:rsid w:val="00E1546A"/>
    <w:rsid w:val="00E156A4"/>
    <w:rsid w:val="00E156D9"/>
    <w:rsid w:val="00E159D0"/>
    <w:rsid w:val="00E15C8A"/>
    <w:rsid w:val="00E15E23"/>
    <w:rsid w:val="00E15FCE"/>
    <w:rsid w:val="00E1613A"/>
    <w:rsid w:val="00E169F5"/>
    <w:rsid w:val="00E17FDE"/>
    <w:rsid w:val="00E21268"/>
    <w:rsid w:val="00E220C0"/>
    <w:rsid w:val="00E227A1"/>
    <w:rsid w:val="00E22CB6"/>
    <w:rsid w:val="00E232D4"/>
    <w:rsid w:val="00E2429E"/>
    <w:rsid w:val="00E242F0"/>
    <w:rsid w:val="00E25350"/>
    <w:rsid w:val="00E25464"/>
    <w:rsid w:val="00E25F81"/>
    <w:rsid w:val="00E26B4C"/>
    <w:rsid w:val="00E30688"/>
    <w:rsid w:val="00E312B8"/>
    <w:rsid w:val="00E35BF5"/>
    <w:rsid w:val="00E36A62"/>
    <w:rsid w:val="00E36D4D"/>
    <w:rsid w:val="00E40714"/>
    <w:rsid w:val="00E41292"/>
    <w:rsid w:val="00E41D55"/>
    <w:rsid w:val="00E41EFE"/>
    <w:rsid w:val="00E43601"/>
    <w:rsid w:val="00E451FF"/>
    <w:rsid w:val="00E45474"/>
    <w:rsid w:val="00E463E6"/>
    <w:rsid w:val="00E466B1"/>
    <w:rsid w:val="00E46B4D"/>
    <w:rsid w:val="00E5056B"/>
    <w:rsid w:val="00E50CC1"/>
    <w:rsid w:val="00E5120A"/>
    <w:rsid w:val="00E516C6"/>
    <w:rsid w:val="00E52EA4"/>
    <w:rsid w:val="00E539B1"/>
    <w:rsid w:val="00E54D45"/>
    <w:rsid w:val="00E55FF8"/>
    <w:rsid w:val="00E57135"/>
    <w:rsid w:val="00E5739D"/>
    <w:rsid w:val="00E577B9"/>
    <w:rsid w:val="00E57EA9"/>
    <w:rsid w:val="00E61812"/>
    <w:rsid w:val="00E6191F"/>
    <w:rsid w:val="00E61FA9"/>
    <w:rsid w:val="00E63C7C"/>
    <w:rsid w:val="00E64C4A"/>
    <w:rsid w:val="00E6637A"/>
    <w:rsid w:val="00E715A0"/>
    <w:rsid w:val="00E71AA0"/>
    <w:rsid w:val="00E71BA6"/>
    <w:rsid w:val="00E736EC"/>
    <w:rsid w:val="00E7383A"/>
    <w:rsid w:val="00E74D8F"/>
    <w:rsid w:val="00E75265"/>
    <w:rsid w:val="00E75312"/>
    <w:rsid w:val="00E75E7F"/>
    <w:rsid w:val="00E76B9C"/>
    <w:rsid w:val="00E772DC"/>
    <w:rsid w:val="00E776E2"/>
    <w:rsid w:val="00E8118B"/>
    <w:rsid w:val="00E81427"/>
    <w:rsid w:val="00E815A1"/>
    <w:rsid w:val="00E83C40"/>
    <w:rsid w:val="00E84A04"/>
    <w:rsid w:val="00E853EF"/>
    <w:rsid w:val="00E857AF"/>
    <w:rsid w:val="00E86380"/>
    <w:rsid w:val="00E903C3"/>
    <w:rsid w:val="00E91A41"/>
    <w:rsid w:val="00E92AC4"/>
    <w:rsid w:val="00E92AFA"/>
    <w:rsid w:val="00E92FEB"/>
    <w:rsid w:val="00E938CF"/>
    <w:rsid w:val="00E94A15"/>
    <w:rsid w:val="00E9546C"/>
    <w:rsid w:val="00E957E5"/>
    <w:rsid w:val="00E9660B"/>
    <w:rsid w:val="00EA0601"/>
    <w:rsid w:val="00EA09FD"/>
    <w:rsid w:val="00EA0B8B"/>
    <w:rsid w:val="00EA2872"/>
    <w:rsid w:val="00EA3244"/>
    <w:rsid w:val="00EA34EB"/>
    <w:rsid w:val="00EA37A0"/>
    <w:rsid w:val="00EA615F"/>
    <w:rsid w:val="00EA6582"/>
    <w:rsid w:val="00EA6F12"/>
    <w:rsid w:val="00EB03AE"/>
    <w:rsid w:val="00EB0F70"/>
    <w:rsid w:val="00EB1FFE"/>
    <w:rsid w:val="00EB234D"/>
    <w:rsid w:val="00EB2580"/>
    <w:rsid w:val="00EB3173"/>
    <w:rsid w:val="00EB479D"/>
    <w:rsid w:val="00EB4C88"/>
    <w:rsid w:val="00EB5617"/>
    <w:rsid w:val="00EB6E5B"/>
    <w:rsid w:val="00EC0586"/>
    <w:rsid w:val="00EC0FFF"/>
    <w:rsid w:val="00EC15CC"/>
    <w:rsid w:val="00EC3F3E"/>
    <w:rsid w:val="00EC3F7A"/>
    <w:rsid w:val="00EC514C"/>
    <w:rsid w:val="00EC60DC"/>
    <w:rsid w:val="00ED09E5"/>
    <w:rsid w:val="00ED11C0"/>
    <w:rsid w:val="00ED1410"/>
    <w:rsid w:val="00ED1804"/>
    <w:rsid w:val="00ED2720"/>
    <w:rsid w:val="00ED3330"/>
    <w:rsid w:val="00ED3CDB"/>
    <w:rsid w:val="00ED3E25"/>
    <w:rsid w:val="00ED57AD"/>
    <w:rsid w:val="00ED663D"/>
    <w:rsid w:val="00ED6904"/>
    <w:rsid w:val="00EE1988"/>
    <w:rsid w:val="00EE1D37"/>
    <w:rsid w:val="00EE30EC"/>
    <w:rsid w:val="00EE552D"/>
    <w:rsid w:val="00EE5FEF"/>
    <w:rsid w:val="00EE66B4"/>
    <w:rsid w:val="00EE66B7"/>
    <w:rsid w:val="00EE6BB4"/>
    <w:rsid w:val="00EE6E8C"/>
    <w:rsid w:val="00EE783C"/>
    <w:rsid w:val="00EE78E0"/>
    <w:rsid w:val="00EE7A1B"/>
    <w:rsid w:val="00EF1A38"/>
    <w:rsid w:val="00EF34AF"/>
    <w:rsid w:val="00EF378F"/>
    <w:rsid w:val="00EF40B2"/>
    <w:rsid w:val="00EF487E"/>
    <w:rsid w:val="00EF4AFC"/>
    <w:rsid w:val="00EF4BA2"/>
    <w:rsid w:val="00EF54B1"/>
    <w:rsid w:val="00EF60FC"/>
    <w:rsid w:val="00EF7795"/>
    <w:rsid w:val="00EF7D37"/>
    <w:rsid w:val="00F00207"/>
    <w:rsid w:val="00F02F4C"/>
    <w:rsid w:val="00F03224"/>
    <w:rsid w:val="00F03F31"/>
    <w:rsid w:val="00F04006"/>
    <w:rsid w:val="00F0423D"/>
    <w:rsid w:val="00F04F98"/>
    <w:rsid w:val="00F05A4A"/>
    <w:rsid w:val="00F06432"/>
    <w:rsid w:val="00F066E9"/>
    <w:rsid w:val="00F06891"/>
    <w:rsid w:val="00F06B0A"/>
    <w:rsid w:val="00F06B51"/>
    <w:rsid w:val="00F077AE"/>
    <w:rsid w:val="00F11149"/>
    <w:rsid w:val="00F12536"/>
    <w:rsid w:val="00F12D9F"/>
    <w:rsid w:val="00F12E7D"/>
    <w:rsid w:val="00F14051"/>
    <w:rsid w:val="00F15011"/>
    <w:rsid w:val="00F15F53"/>
    <w:rsid w:val="00F16082"/>
    <w:rsid w:val="00F164B2"/>
    <w:rsid w:val="00F17BB9"/>
    <w:rsid w:val="00F17C0D"/>
    <w:rsid w:val="00F20CFC"/>
    <w:rsid w:val="00F2230C"/>
    <w:rsid w:val="00F22DD7"/>
    <w:rsid w:val="00F249EA"/>
    <w:rsid w:val="00F24D85"/>
    <w:rsid w:val="00F24EC9"/>
    <w:rsid w:val="00F24F23"/>
    <w:rsid w:val="00F2559C"/>
    <w:rsid w:val="00F25629"/>
    <w:rsid w:val="00F26B49"/>
    <w:rsid w:val="00F26F6A"/>
    <w:rsid w:val="00F272BD"/>
    <w:rsid w:val="00F27BC5"/>
    <w:rsid w:val="00F27C59"/>
    <w:rsid w:val="00F30A32"/>
    <w:rsid w:val="00F30DA0"/>
    <w:rsid w:val="00F3132F"/>
    <w:rsid w:val="00F32FB0"/>
    <w:rsid w:val="00F340DE"/>
    <w:rsid w:val="00F34B80"/>
    <w:rsid w:val="00F35851"/>
    <w:rsid w:val="00F36F81"/>
    <w:rsid w:val="00F3717F"/>
    <w:rsid w:val="00F37BAA"/>
    <w:rsid w:val="00F37BF2"/>
    <w:rsid w:val="00F402B8"/>
    <w:rsid w:val="00F40510"/>
    <w:rsid w:val="00F406F4"/>
    <w:rsid w:val="00F40A3D"/>
    <w:rsid w:val="00F41093"/>
    <w:rsid w:val="00F41A60"/>
    <w:rsid w:val="00F42267"/>
    <w:rsid w:val="00F44397"/>
    <w:rsid w:val="00F45B65"/>
    <w:rsid w:val="00F4600E"/>
    <w:rsid w:val="00F50D08"/>
    <w:rsid w:val="00F5132A"/>
    <w:rsid w:val="00F51640"/>
    <w:rsid w:val="00F518CB"/>
    <w:rsid w:val="00F52835"/>
    <w:rsid w:val="00F5306F"/>
    <w:rsid w:val="00F538B1"/>
    <w:rsid w:val="00F53D6B"/>
    <w:rsid w:val="00F5543C"/>
    <w:rsid w:val="00F55DA3"/>
    <w:rsid w:val="00F57689"/>
    <w:rsid w:val="00F577B5"/>
    <w:rsid w:val="00F60659"/>
    <w:rsid w:val="00F606BB"/>
    <w:rsid w:val="00F6289E"/>
    <w:rsid w:val="00F641BE"/>
    <w:rsid w:val="00F653BA"/>
    <w:rsid w:val="00F66208"/>
    <w:rsid w:val="00F675C8"/>
    <w:rsid w:val="00F67B6C"/>
    <w:rsid w:val="00F67D0C"/>
    <w:rsid w:val="00F70B12"/>
    <w:rsid w:val="00F7121A"/>
    <w:rsid w:val="00F72770"/>
    <w:rsid w:val="00F73561"/>
    <w:rsid w:val="00F73688"/>
    <w:rsid w:val="00F73D80"/>
    <w:rsid w:val="00F73EF6"/>
    <w:rsid w:val="00F74426"/>
    <w:rsid w:val="00F75268"/>
    <w:rsid w:val="00F75B86"/>
    <w:rsid w:val="00F77266"/>
    <w:rsid w:val="00F7737F"/>
    <w:rsid w:val="00F7762B"/>
    <w:rsid w:val="00F80EA6"/>
    <w:rsid w:val="00F80FC7"/>
    <w:rsid w:val="00F82480"/>
    <w:rsid w:val="00F8332F"/>
    <w:rsid w:val="00F83FA0"/>
    <w:rsid w:val="00F841E8"/>
    <w:rsid w:val="00F84BF4"/>
    <w:rsid w:val="00F85371"/>
    <w:rsid w:val="00F85CB0"/>
    <w:rsid w:val="00F86252"/>
    <w:rsid w:val="00F86927"/>
    <w:rsid w:val="00F90A0C"/>
    <w:rsid w:val="00F91386"/>
    <w:rsid w:val="00F91FA2"/>
    <w:rsid w:val="00F93CCF"/>
    <w:rsid w:val="00F940DC"/>
    <w:rsid w:val="00F94974"/>
    <w:rsid w:val="00F94B8A"/>
    <w:rsid w:val="00F952B4"/>
    <w:rsid w:val="00F9642E"/>
    <w:rsid w:val="00F96D7D"/>
    <w:rsid w:val="00F97137"/>
    <w:rsid w:val="00F972B8"/>
    <w:rsid w:val="00F977E1"/>
    <w:rsid w:val="00FA1977"/>
    <w:rsid w:val="00FA1B71"/>
    <w:rsid w:val="00FA2083"/>
    <w:rsid w:val="00FA2DD9"/>
    <w:rsid w:val="00FA3E67"/>
    <w:rsid w:val="00FA3FD2"/>
    <w:rsid w:val="00FA431B"/>
    <w:rsid w:val="00FA4E68"/>
    <w:rsid w:val="00FA52F9"/>
    <w:rsid w:val="00FA6272"/>
    <w:rsid w:val="00FB01E9"/>
    <w:rsid w:val="00FB05F9"/>
    <w:rsid w:val="00FB4A87"/>
    <w:rsid w:val="00FB55B1"/>
    <w:rsid w:val="00FB5D15"/>
    <w:rsid w:val="00FB5F40"/>
    <w:rsid w:val="00FB6BD9"/>
    <w:rsid w:val="00FB760E"/>
    <w:rsid w:val="00FC1368"/>
    <w:rsid w:val="00FC1755"/>
    <w:rsid w:val="00FC1778"/>
    <w:rsid w:val="00FC204A"/>
    <w:rsid w:val="00FC2083"/>
    <w:rsid w:val="00FC3AA7"/>
    <w:rsid w:val="00FC4141"/>
    <w:rsid w:val="00FC42D8"/>
    <w:rsid w:val="00FC5A83"/>
    <w:rsid w:val="00FC618A"/>
    <w:rsid w:val="00FC64FD"/>
    <w:rsid w:val="00FC6B9A"/>
    <w:rsid w:val="00FD03F2"/>
    <w:rsid w:val="00FD105F"/>
    <w:rsid w:val="00FD16BB"/>
    <w:rsid w:val="00FD172F"/>
    <w:rsid w:val="00FD1BB7"/>
    <w:rsid w:val="00FD2607"/>
    <w:rsid w:val="00FD2A41"/>
    <w:rsid w:val="00FD3B17"/>
    <w:rsid w:val="00FD3D28"/>
    <w:rsid w:val="00FD4B8C"/>
    <w:rsid w:val="00FD5074"/>
    <w:rsid w:val="00FD7A1D"/>
    <w:rsid w:val="00FE00C3"/>
    <w:rsid w:val="00FE058D"/>
    <w:rsid w:val="00FE1470"/>
    <w:rsid w:val="00FE1E2D"/>
    <w:rsid w:val="00FE2CB4"/>
    <w:rsid w:val="00FE3FB0"/>
    <w:rsid w:val="00FE6D04"/>
    <w:rsid w:val="00FE7657"/>
    <w:rsid w:val="00FE7958"/>
    <w:rsid w:val="00FE7F54"/>
    <w:rsid w:val="00FF09C8"/>
    <w:rsid w:val="00FF1548"/>
    <w:rsid w:val="00FF28E6"/>
    <w:rsid w:val="00FF2CD1"/>
    <w:rsid w:val="00FF2D57"/>
    <w:rsid w:val="00FF32B9"/>
    <w:rsid w:val="00FF4885"/>
    <w:rsid w:val="00FF4EBB"/>
    <w:rsid w:val="00FF5A25"/>
    <w:rsid w:val="00FF5BD7"/>
    <w:rsid w:val="00FF65D3"/>
    <w:rsid w:val="00FF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0A820"/>
  <w15:docId w15:val="{FEBF35A5-C791-4B38-B875-329B03F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2C"/>
    <w:rPr>
      <w:rFonts w:eastAsia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D1AD2"/>
    <w:pPr>
      <w:keepNext/>
      <w:jc w:val="left"/>
      <w:outlineLvl w:val="0"/>
    </w:pPr>
    <w:rPr>
      <w:b/>
      <w:noProof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F2000"/>
    <w:pPr>
      <w:ind w:left="-142" w:firstLine="142"/>
      <w:jc w:val="left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82019"/>
    <w:pPr>
      <w:jc w:val="left"/>
      <w:outlineLvl w:val="2"/>
    </w:p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437033"/>
    <w:pPr>
      <w:jc w:val="left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D23F04"/>
    <w:pPr>
      <w:jc w:val="left"/>
      <w:outlineLvl w:val="4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1AD2"/>
    <w:rPr>
      <w:rFonts w:eastAsia="Times New Roman"/>
      <w:b/>
      <w:noProof/>
      <w:szCs w:val="20"/>
      <w:lang w:eastAsia="pt-BR"/>
    </w:rPr>
  </w:style>
  <w:style w:type="paragraph" w:styleId="Ttulo">
    <w:name w:val="Title"/>
    <w:basedOn w:val="Normal"/>
    <w:link w:val="TtuloChar"/>
    <w:autoRedefine/>
    <w:qFormat/>
    <w:rsid w:val="00E86380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rsid w:val="00E86380"/>
    <w:rPr>
      <w:rFonts w:eastAsia="Times New Roman"/>
      <w:b/>
      <w:sz w:val="28"/>
      <w:szCs w:val="20"/>
      <w:lang w:eastAsia="pt-BR"/>
    </w:rPr>
  </w:style>
  <w:style w:type="paragraph" w:customStyle="1" w:styleId="TG">
    <w:name w:val="TG"/>
    <w:basedOn w:val="Normal"/>
    <w:rsid w:val="00187E4B"/>
    <w:pPr>
      <w:spacing w:after="120"/>
      <w:ind w:firstLine="851"/>
    </w:pPr>
  </w:style>
  <w:style w:type="paragraph" w:styleId="Cabealho">
    <w:name w:val="header"/>
    <w:basedOn w:val="Normal"/>
    <w:link w:val="Cabealho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6F9"/>
    <w:rPr>
      <w:rFonts w:eastAsia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F46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F46F9"/>
    <w:rPr>
      <w:rFonts w:eastAsia="Times New Roman"/>
      <w:szCs w:val="20"/>
      <w:lang w:eastAsia="pt-BR"/>
    </w:rPr>
  </w:style>
  <w:style w:type="table" w:styleId="Tabelacomgrade">
    <w:name w:val="Table Grid"/>
    <w:basedOn w:val="Tabelanormal"/>
    <w:uiPriority w:val="59"/>
    <w:rsid w:val="00AD0C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863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6D1D81"/>
    <w:pPr>
      <w:tabs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8638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63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6380"/>
    <w:rPr>
      <w:rFonts w:ascii="Tahoma" w:eastAsia="Times New Roman" w:hAnsi="Tahoma" w:cs="Tahoma"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B5296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C5E8D"/>
    <w:pPr>
      <w:tabs>
        <w:tab w:val="right" w:leader="dot" w:pos="9061"/>
      </w:tabs>
      <w:spacing w:after="100" w:line="276" w:lineRule="auto"/>
      <w:ind w:left="440"/>
      <w:jc w:val="left"/>
    </w:pPr>
    <w:rPr>
      <w:rFonts w:asciiTheme="minorHAnsi" w:eastAsiaTheme="minorEastAsia" w:hAnsiTheme="minorHAnsi" w:cstheme="minorBidi"/>
      <w:noProof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F2000"/>
    <w:rPr>
      <w:rFonts w:eastAsia="Times New Roman"/>
      <w:b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019"/>
    <w:rPr>
      <w:rFonts w:eastAsia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37033"/>
    <w:rPr>
      <w:rFonts w:eastAsia="Times New Roman"/>
      <w:i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D23F04"/>
    <w:rPr>
      <w:rFonts w:eastAsia="Times New Roman"/>
      <w:i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B9677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B96778"/>
    <w:pPr>
      <w:spacing w:after="100"/>
      <w:ind w:left="960"/>
    </w:pPr>
  </w:style>
  <w:style w:type="paragraph" w:customStyle="1" w:styleId="MONOGRAFIAAMBIENTAL">
    <w:name w:val="MONOGRAFIA_AMBIENTAL"/>
    <w:basedOn w:val="Sumrio1"/>
    <w:link w:val="MONOGRAFIAAMBIENTALChar"/>
    <w:autoRedefine/>
    <w:qFormat/>
    <w:rsid w:val="000108BC"/>
  </w:style>
  <w:style w:type="paragraph" w:styleId="Legenda">
    <w:name w:val="caption"/>
    <w:basedOn w:val="Normal"/>
    <w:next w:val="Normal"/>
    <w:uiPriority w:val="35"/>
    <w:unhideWhenUsed/>
    <w:qFormat/>
    <w:rsid w:val="00171CB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mrio1Char">
    <w:name w:val="Sumário 1 Char"/>
    <w:basedOn w:val="Fontepargpadro"/>
    <w:link w:val="Sumrio1"/>
    <w:uiPriority w:val="39"/>
    <w:rsid w:val="006D1D81"/>
    <w:rPr>
      <w:rFonts w:eastAsia="Times New Roman"/>
      <w:szCs w:val="20"/>
      <w:lang w:eastAsia="pt-BR"/>
    </w:rPr>
  </w:style>
  <w:style w:type="character" w:customStyle="1" w:styleId="MONOGRAFIAAMBIENTALChar">
    <w:name w:val="MONOGRAFIA_AMBIENTAL Char"/>
    <w:basedOn w:val="Sumrio1Char"/>
    <w:link w:val="MONOGRAFIAAMBIENTAL"/>
    <w:rsid w:val="000108BC"/>
    <w:rPr>
      <w:rFonts w:eastAsia="Times New Roman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604809"/>
  </w:style>
  <w:style w:type="character" w:styleId="TextodoEspaoReservado">
    <w:name w:val="Placeholder Text"/>
    <w:basedOn w:val="Fontepargpadro"/>
    <w:uiPriority w:val="99"/>
    <w:semiHidden/>
    <w:rsid w:val="00105BF7"/>
    <w:rPr>
      <w:color w:val="808080"/>
    </w:rPr>
  </w:style>
  <w:style w:type="paragraph" w:customStyle="1" w:styleId="paragraph">
    <w:name w:val="paragraph"/>
    <w:basedOn w:val="Normal"/>
    <w:rsid w:val="00CD1AD2"/>
    <w:pPr>
      <w:spacing w:before="100" w:beforeAutospacing="1" w:after="100" w:afterAutospacing="1" w:line="240" w:lineRule="auto"/>
      <w:jc w:val="left"/>
    </w:pPr>
    <w:rPr>
      <w:szCs w:val="24"/>
      <w:lang w:val="en-US" w:eastAsia="en-US"/>
    </w:rPr>
  </w:style>
  <w:style w:type="character" w:customStyle="1" w:styleId="normaltextrun">
    <w:name w:val="normaltextrun"/>
    <w:basedOn w:val="Fontepargpadro"/>
    <w:rsid w:val="00CD1AD2"/>
  </w:style>
  <w:style w:type="character" w:customStyle="1" w:styleId="eop">
    <w:name w:val="eop"/>
    <w:basedOn w:val="Fontepargpadro"/>
    <w:rsid w:val="00CD1AD2"/>
  </w:style>
  <w:style w:type="character" w:styleId="Refdecomentrio">
    <w:name w:val="annotation reference"/>
    <w:basedOn w:val="Fontepargpadro"/>
    <w:uiPriority w:val="99"/>
    <w:semiHidden/>
    <w:unhideWhenUsed/>
    <w:rsid w:val="003F27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2793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2793"/>
    <w:rPr>
      <w:rFonts w:eastAsia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27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2793"/>
    <w:rPr>
      <w:rFonts w:eastAsia="Times New Roman"/>
      <w:b/>
      <w:bCs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C468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4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7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0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8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7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9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43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3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910879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1258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4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9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9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7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4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5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7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6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7820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9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0901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87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ELO_MONOGRAFIA_PARA_USO_2017_THAIN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030AE-A943-4434-9483-13D9E83C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MODELO_MONOGRAFIA_PARA_USO_2017_THAINA</Template>
  <TotalTime>1</TotalTime>
  <Pages>11</Pages>
  <Words>1226</Words>
  <Characters>6624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residencial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ROSA DE OLIVEIRA</cp:lastModifiedBy>
  <cp:revision>2</cp:revision>
  <cp:lastPrinted>2021-11-28T23:55:00Z</cp:lastPrinted>
  <dcterms:created xsi:type="dcterms:W3CDTF">2021-11-29T01:04:00Z</dcterms:created>
  <dcterms:modified xsi:type="dcterms:W3CDTF">2021-11-29T01:04:00Z</dcterms:modified>
</cp:coreProperties>
</file>